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8178533"/>
        <w:placeholder>
          <w:docPart w:val="F7A4F612E2164EE8AC15627FE29B25DA"/>
        </w:placeholder>
        <w:text/>
      </w:sdtPr>
      <w:sdtContent>
        <w:p w14:paraId="53D910CF" w14:textId="42991EE8" w:rsidR="00B6591A" w:rsidRDefault="00391C84" w:rsidP="00035817">
          <w:pPr>
            <w:pStyle w:val="Title"/>
          </w:pPr>
          <w:r>
            <w:t>Project Planning Exercise</w:t>
          </w:r>
        </w:p>
      </w:sdtContent>
    </w:sdt>
    <w:p w14:paraId="42396191" w14:textId="34DC43FB" w:rsidR="00391C84" w:rsidRDefault="00391C84" w:rsidP="00391C84">
      <w:pPr>
        <w:pStyle w:val="Subtitle"/>
      </w:pPr>
      <w:r>
        <w:t>Group Project</w:t>
      </w:r>
    </w:p>
    <w:p w14:paraId="0128B634" w14:textId="0756EFD8" w:rsidR="00391C84" w:rsidRPr="00391C84" w:rsidRDefault="00391C84" w:rsidP="00391C84">
      <w:r>
        <w:t>Students will work in their groups to answer the questions in the following handout. The resulting submission will be graded as part of the group project.</w:t>
      </w:r>
    </w:p>
    <w:p w14:paraId="4966C405" w14:textId="78FF2792" w:rsidR="00035817" w:rsidRDefault="00391C84" w:rsidP="00035817">
      <w:pPr>
        <w:pStyle w:val="Heading1"/>
      </w:pPr>
      <w:r>
        <w:t xml:space="preserve">Learning </w:t>
      </w:r>
      <w:r w:rsidR="00035817">
        <w:t>Objectives</w:t>
      </w:r>
    </w:p>
    <w:p w14:paraId="4F446066" w14:textId="77777777" w:rsidR="00391C84" w:rsidRDefault="00391C84" w:rsidP="00391C84">
      <w:pPr>
        <w:pStyle w:val="ListParagraph"/>
        <w:numPr>
          <w:ilvl w:val="0"/>
          <w:numId w:val="2"/>
        </w:numPr>
      </w:pPr>
      <w:r>
        <w:t xml:space="preserve">Fully examine the project instructions and plan out the </w:t>
      </w:r>
      <w:proofErr w:type="gramStart"/>
      <w:r>
        <w:t>project</w:t>
      </w:r>
      <w:proofErr w:type="gramEnd"/>
    </w:p>
    <w:p w14:paraId="0D3319AD" w14:textId="516C2EA3" w:rsidR="00391C84" w:rsidRDefault="00391C84" w:rsidP="00391C84">
      <w:pPr>
        <w:pStyle w:val="ListParagraph"/>
        <w:numPr>
          <w:ilvl w:val="0"/>
          <w:numId w:val="2"/>
        </w:numPr>
      </w:pPr>
      <w:r>
        <w:t xml:space="preserve">Discuss code design and other material necessary for </w:t>
      </w:r>
      <w:proofErr w:type="gramStart"/>
      <w:r>
        <w:t>coding</w:t>
      </w:r>
      <w:proofErr w:type="gramEnd"/>
    </w:p>
    <w:p w14:paraId="067AC019" w14:textId="04A0DB34" w:rsidR="00035817" w:rsidRPr="00035817" w:rsidRDefault="00391C84" w:rsidP="00B10701">
      <w:pPr>
        <w:pStyle w:val="ListParagraph"/>
        <w:numPr>
          <w:ilvl w:val="0"/>
          <w:numId w:val="2"/>
        </w:numPr>
      </w:pPr>
      <w:r>
        <w:t xml:space="preserve">Coordinate effort between team members and prepare the necessary </w:t>
      </w:r>
      <w:proofErr w:type="gramStart"/>
      <w:r>
        <w:t>environment</w:t>
      </w:r>
      <w:proofErr w:type="gramEnd"/>
    </w:p>
    <w:p w14:paraId="56F91E66" w14:textId="77777777" w:rsidR="00391C84" w:rsidRDefault="00391C84" w:rsidP="00391C84">
      <w:pPr>
        <w:pStyle w:val="Heading1"/>
      </w:pPr>
      <w:r>
        <w:t>Understanding the Project &amp; Planning</w:t>
      </w:r>
    </w:p>
    <w:p w14:paraId="2E1023DF" w14:textId="3F8FEC70" w:rsidR="00391C84" w:rsidRDefault="00391C84" w:rsidP="00391C84">
      <w:r>
        <w:t>To develop the project, it</w:t>
      </w:r>
      <w:r w:rsidR="009163FE">
        <w:t xml:space="preserve"> is</w:t>
      </w:r>
      <w:r>
        <w:t xml:space="preserve"> important to have a complete understanding of what is being asked. Take a close look at the project instructions and answer the following questions:</w:t>
      </w:r>
    </w:p>
    <w:p w14:paraId="3C3CDC4E" w14:textId="4432E073" w:rsidR="00391C84" w:rsidRDefault="00391C84" w:rsidP="00391C84">
      <w:pPr>
        <w:pStyle w:val="ListParagraph"/>
        <w:numPr>
          <w:ilvl w:val="0"/>
          <w:numId w:val="4"/>
        </w:numPr>
      </w:pPr>
      <w:r>
        <w:t>What problem is the project attempting to solve?</w:t>
      </w:r>
    </w:p>
    <w:p w14:paraId="6ED98353" w14:textId="40A856C4" w:rsidR="008E2783" w:rsidRDefault="008E2783" w:rsidP="008E2783">
      <w:pPr>
        <w:pStyle w:val="ListParagraph"/>
        <w:numPr>
          <w:ilvl w:val="1"/>
          <w:numId w:val="4"/>
        </w:numPr>
      </w:pPr>
      <w:r>
        <w:t xml:space="preserve">What documents </w:t>
      </w:r>
      <w:r w:rsidR="00892712">
        <w:t xml:space="preserve">do we have to </w:t>
      </w:r>
      <w:r w:rsidR="00A14173">
        <w:t>analyze or support the problem?</w:t>
      </w:r>
    </w:p>
    <w:p w14:paraId="4906BB6D" w14:textId="20B63844" w:rsidR="00032EA5" w:rsidRPr="00032EA5" w:rsidRDefault="00032EA5" w:rsidP="00032EA5">
      <w:pPr>
        <w:ind w:left="1080"/>
        <w:rPr>
          <w:color w:val="FF0000"/>
        </w:rPr>
      </w:pPr>
      <w:r>
        <w:rPr>
          <w:color w:val="FF0000"/>
        </w:rPr>
        <w:t xml:space="preserve">The project is to implement a database design and implement JDBC with a Java application that interacts with the database. It will track </w:t>
      </w:r>
      <w:r w:rsidR="002718B2">
        <w:rPr>
          <w:color w:val="FF0000"/>
        </w:rPr>
        <w:t>a customer’s</w:t>
      </w:r>
      <w:r>
        <w:rPr>
          <w:color w:val="FF0000"/>
        </w:rPr>
        <w:t xml:space="preserve"> orders, inventory and their information, including customer reviews.  We </w:t>
      </w:r>
      <w:r w:rsidR="009A2A60">
        <w:rPr>
          <w:color w:val="FF0000"/>
        </w:rPr>
        <w:t>must</w:t>
      </w:r>
      <w:r>
        <w:rPr>
          <w:color w:val="FF0000"/>
        </w:rPr>
        <w:t xml:space="preserve"> analyze a dataset given by our teachers and normalize it.</w:t>
      </w:r>
      <w:r w:rsidR="00613971">
        <w:rPr>
          <w:color w:val="FF0000"/>
        </w:rPr>
        <w:t xml:space="preserve"> The problem we </w:t>
      </w:r>
      <w:r w:rsidR="009A2A60">
        <w:rPr>
          <w:color w:val="FF0000"/>
        </w:rPr>
        <w:t>must</w:t>
      </w:r>
      <w:r w:rsidR="00613971">
        <w:rPr>
          <w:color w:val="FF0000"/>
        </w:rPr>
        <w:t xml:space="preserve"> solve is to keep track of its products, its </w:t>
      </w:r>
      <w:r w:rsidR="002718B2">
        <w:rPr>
          <w:color w:val="FF0000"/>
        </w:rPr>
        <w:t>inventory,</w:t>
      </w:r>
      <w:r w:rsidR="00613971">
        <w:rPr>
          <w:color w:val="FF0000"/>
        </w:rPr>
        <w:t xml:space="preserve"> and the customer’s orders through different stores. We’re given a super store in the format of a spreadsheet, and we </w:t>
      </w:r>
      <w:r w:rsidR="002718B2">
        <w:rPr>
          <w:color w:val="FF0000"/>
        </w:rPr>
        <w:t>must</w:t>
      </w:r>
      <w:r w:rsidR="00613971">
        <w:rPr>
          <w:color w:val="FF0000"/>
        </w:rPr>
        <w:t xml:space="preserve"> normalize it, create the tables and data.</w:t>
      </w:r>
      <w:r w:rsidR="009A2A60">
        <w:rPr>
          <w:color w:val="FF0000"/>
        </w:rPr>
        <w:t xml:space="preserve"> </w:t>
      </w:r>
    </w:p>
    <w:p w14:paraId="2AD668A8" w14:textId="40592F74" w:rsidR="00911C22" w:rsidRDefault="00911C22" w:rsidP="00911C22">
      <w:pPr>
        <w:pStyle w:val="ListParagraph"/>
        <w:numPr>
          <w:ilvl w:val="0"/>
          <w:numId w:val="4"/>
        </w:numPr>
      </w:pPr>
      <w:r>
        <w:t xml:space="preserve">What is a </w:t>
      </w:r>
      <w:r w:rsidR="00036D2C">
        <w:t>product</w:t>
      </w:r>
      <w:r w:rsidR="00D44738">
        <w:t>?</w:t>
      </w:r>
    </w:p>
    <w:p w14:paraId="498FFA90" w14:textId="76C365C6" w:rsidR="00032EA5" w:rsidRDefault="002718B2" w:rsidP="00032EA5">
      <w:pPr>
        <w:pStyle w:val="ListParagraph"/>
        <w:rPr>
          <w:color w:val="FF0000"/>
        </w:rPr>
      </w:pPr>
      <w:r>
        <w:rPr>
          <w:color w:val="FF0000"/>
        </w:rPr>
        <w:t xml:space="preserve">Products are articles that are manufactured for sale. </w:t>
      </w:r>
      <w:r w:rsidR="00032EA5">
        <w:rPr>
          <w:color w:val="FF0000"/>
        </w:rPr>
        <w:t xml:space="preserve">Each product has a unique name, </w:t>
      </w:r>
      <w:r>
        <w:rPr>
          <w:color w:val="FF0000"/>
        </w:rPr>
        <w:t>it’s</w:t>
      </w:r>
      <w:r w:rsidR="00032EA5">
        <w:rPr>
          <w:color w:val="FF0000"/>
        </w:rPr>
        <w:t xml:space="preserve"> impossible to have 2 products with the same name.</w:t>
      </w:r>
      <w:r w:rsidR="00613971">
        <w:rPr>
          <w:color w:val="FF0000"/>
        </w:rPr>
        <w:t xml:space="preserve"> </w:t>
      </w:r>
      <w:r>
        <w:rPr>
          <w:color w:val="FF0000"/>
        </w:rPr>
        <w:t>Each product</w:t>
      </w:r>
      <w:r w:rsidR="009A2A60">
        <w:rPr>
          <w:color w:val="FF0000"/>
        </w:rPr>
        <w:t xml:space="preserve"> has a unique name, </w:t>
      </w:r>
      <w:r>
        <w:rPr>
          <w:color w:val="FF0000"/>
        </w:rPr>
        <w:t xml:space="preserve">a </w:t>
      </w:r>
      <w:r w:rsidR="009A2A60">
        <w:rPr>
          <w:color w:val="FF0000"/>
        </w:rPr>
        <w:t xml:space="preserve">category, </w:t>
      </w:r>
      <w:r>
        <w:rPr>
          <w:color w:val="FF0000"/>
        </w:rPr>
        <w:t xml:space="preserve">a </w:t>
      </w:r>
      <w:r w:rsidR="009A2A60">
        <w:rPr>
          <w:color w:val="FF0000"/>
        </w:rPr>
        <w:t xml:space="preserve">review, </w:t>
      </w:r>
      <w:r>
        <w:rPr>
          <w:color w:val="FF0000"/>
        </w:rPr>
        <w:t xml:space="preserve">a </w:t>
      </w:r>
      <w:r w:rsidR="009A2A60">
        <w:rPr>
          <w:color w:val="FF0000"/>
        </w:rPr>
        <w:t xml:space="preserve">review score (1 to 5) and a price. </w:t>
      </w:r>
    </w:p>
    <w:p w14:paraId="026D67A6" w14:textId="77777777" w:rsidR="007410E6" w:rsidRPr="00032EA5" w:rsidRDefault="007410E6" w:rsidP="00032EA5">
      <w:pPr>
        <w:pStyle w:val="ListParagraph"/>
        <w:rPr>
          <w:color w:val="FF0000"/>
        </w:rPr>
      </w:pPr>
    </w:p>
    <w:p w14:paraId="750D5424" w14:textId="79BAD03A" w:rsidR="00D44738" w:rsidRDefault="00D44738" w:rsidP="00911C22">
      <w:pPr>
        <w:pStyle w:val="ListParagraph"/>
        <w:numPr>
          <w:ilvl w:val="0"/>
          <w:numId w:val="4"/>
        </w:numPr>
      </w:pPr>
      <w:r>
        <w:t xml:space="preserve">What is </w:t>
      </w:r>
      <w:proofErr w:type="gramStart"/>
      <w:r>
        <w:t>a</w:t>
      </w:r>
      <w:r w:rsidR="00036D2C">
        <w:t>n</w:t>
      </w:r>
      <w:proofErr w:type="gramEnd"/>
      <w:r>
        <w:t xml:space="preserve"> </w:t>
      </w:r>
      <w:r w:rsidR="00036D2C">
        <w:t>order</w:t>
      </w:r>
      <w:r>
        <w:t>?</w:t>
      </w:r>
    </w:p>
    <w:p w14:paraId="3304FD1E" w14:textId="7DB78658" w:rsidR="008C6846" w:rsidRDefault="008C6846" w:rsidP="008C6846">
      <w:pPr>
        <w:pStyle w:val="ListParagraph"/>
        <w:rPr>
          <w:color w:val="FF0000"/>
        </w:rPr>
      </w:pPr>
      <w:r>
        <w:rPr>
          <w:color w:val="FF0000"/>
        </w:rPr>
        <w:t>An order is made through a store, by a customer only and only if a product has more than 1 quantity</w:t>
      </w:r>
      <w:r w:rsidR="002718B2">
        <w:rPr>
          <w:color w:val="FF0000"/>
        </w:rPr>
        <w:t xml:space="preserve"> and only </w:t>
      </w:r>
      <w:r>
        <w:rPr>
          <w:color w:val="FF0000"/>
        </w:rPr>
        <w:t xml:space="preserve">if there is available stock in the warehouse. </w:t>
      </w:r>
      <w:r w:rsidR="00760BE4">
        <w:rPr>
          <w:color w:val="FF0000"/>
        </w:rPr>
        <w:t>Each order keeps track of the customer detail, address, detail of the product, order date, quantity, and their review score and review description.</w:t>
      </w:r>
    </w:p>
    <w:p w14:paraId="65F136AB" w14:textId="77777777" w:rsidR="007410E6" w:rsidRPr="008C6846" w:rsidRDefault="007410E6" w:rsidP="008C6846">
      <w:pPr>
        <w:pStyle w:val="ListParagraph"/>
        <w:rPr>
          <w:color w:val="FF0000"/>
        </w:rPr>
      </w:pPr>
    </w:p>
    <w:p w14:paraId="2EEAB6DD" w14:textId="76E2E6BD" w:rsidR="00D44738" w:rsidRDefault="00D44738" w:rsidP="00911C22">
      <w:pPr>
        <w:pStyle w:val="ListParagraph"/>
        <w:numPr>
          <w:ilvl w:val="0"/>
          <w:numId w:val="4"/>
        </w:numPr>
      </w:pPr>
      <w:r>
        <w:t xml:space="preserve">What is a </w:t>
      </w:r>
      <w:r w:rsidR="00036D2C">
        <w:t>store</w:t>
      </w:r>
      <w:r>
        <w:t>?</w:t>
      </w:r>
    </w:p>
    <w:p w14:paraId="15D0B828" w14:textId="44D033CE" w:rsidR="00760BE4" w:rsidRDefault="007410E6" w:rsidP="00760BE4">
      <w:pPr>
        <w:pStyle w:val="ListParagraph"/>
        <w:rPr>
          <w:color w:val="FF0000"/>
        </w:rPr>
      </w:pPr>
      <w:r>
        <w:rPr>
          <w:color w:val="FF0000"/>
        </w:rPr>
        <w:t>A store is a retail establishment selling products to the public. For which</w:t>
      </w:r>
      <w:r w:rsidR="00D10D20">
        <w:rPr>
          <w:color w:val="FF0000"/>
        </w:rPr>
        <w:t xml:space="preserve"> we’re making inside the database to store the data. </w:t>
      </w:r>
    </w:p>
    <w:p w14:paraId="17D604DE" w14:textId="77777777" w:rsidR="007410E6" w:rsidRPr="00D10D20" w:rsidRDefault="007410E6" w:rsidP="00760BE4">
      <w:pPr>
        <w:pStyle w:val="ListParagraph"/>
        <w:rPr>
          <w:color w:val="FF0000"/>
        </w:rPr>
      </w:pPr>
    </w:p>
    <w:p w14:paraId="05DC8251" w14:textId="77777777" w:rsidR="00391C84" w:rsidRDefault="00391C84" w:rsidP="00391C84">
      <w:pPr>
        <w:pStyle w:val="ListParagraph"/>
        <w:numPr>
          <w:ilvl w:val="0"/>
          <w:numId w:val="4"/>
        </w:numPr>
      </w:pPr>
      <w:r>
        <w:t xml:space="preserve">Where will the </w:t>
      </w:r>
      <w:r w:rsidRPr="00C36F2D">
        <w:t>final program run</w:t>
      </w:r>
      <w:r>
        <w:t>?</w:t>
      </w:r>
    </w:p>
    <w:p w14:paraId="477774C9" w14:textId="19583DB0" w:rsidR="00D10D20" w:rsidRDefault="00D10D20" w:rsidP="00D10D20">
      <w:pPr>
        <w:pStyle w:val="ListParagraph"/>
        <w:rPr>
          <w:color w:val="FF0000"/>
        </w:rPr>
      </w:pPr>
      <w:r>
        <w:rPr>
          <w:color w:val="FF0000"/>
        </w:rPr>
        <w:t xml:space="preserve">It will run using PL/SQL and runnable on </w:t>
      </w:r>
      <w:r w:rsidR="007410E6">
        <w:rPr>
          <w:color w:val="FF0000"/>
        </w:rPr>
        <w:t>PDBORA19C.</w:t>
      </w:r>
    </w:p>
    <w:p w14:paraId="05912B43" w14:textId="77777777" w:rsidR="007410E6" w:rsidRDefault="007410E6" w:rsidP="00D10D20">
      <w:pPr>
        <w:pStyle w:val="ListParagraph"/>
        <w:rPr>
          <w:color w:val="FF0000"/>
        </w:rPr>
      </w:pPr>
    </w:p>
    <w:p w14:paraId="71C0E068" w14:textId="77777777" w:rsidR="007410E6" w:rsidRPr="00D10D20" w:rsidRDefault="007410E6" w:rsidP="00D10D20">
      <w:pPr>
        <w:pStyle w:val="ListParagraph"/>
        <w:rPr>
          <w:color w:val="FF0000"/>
        </w:rPr>
      </w:pPr>
    </w:p>
    <w:p w14:paraId="77801911" w14:textId="77777777" w:rsidR="00391C84" w:rsidRDefault="00391C84" w:rsidP="00391C84">
      <w:pPr>
        <w:pStyle w:val="ListParagraph"/>
        <w:numPr>
          <w:ilvl w:val="0"/>
          <w:numId w:val="4"/>
        </w:numPr>
      </w:pPr>
      <w:r>
        <w:lastRenderedPageBreak/>
        <w:t>What tools and languages will be required?</w:t>
      </w:r>
    </w:p>
    <w:p w14:paraId="084E917F" w14:textId="4E2A7C2A" w:rsidR="00391C84" w:rsidRDefault="00391C84" w:rsidP="00391C84">
      <w:pPr>
        <w:pStyle w:val="ListParagraph"/>
        <w:numPr>
          <w:ilvl w:val="1"/>
          <w:numId w:val="4"/>
        </w:numPr>
      </w:pPr>
      <w:r>
        <w:t xml:space="preserve">What </w:t>
      </w:r>
      <w:r w:rsidR="00422103">
        <w:t>libraries</w:t>
      </w:r>
      <w:r>
        <w:t xml:space="preserve"> will be used?</w:t>
      </w:r>
    </w:p>
    <w:p w14:paraId="0E6EB310" w14:textId="785A8704" w:rsidR="006F178D" w:rsidRDefault="006F178D" w:rsidP="006F178D">
      <w:pPr>
        <w:pStyle w:val="ListParagraph"/>
        <w:ind w:left="1440"/>
        <w:rPr>
          <w:color w:val="FF0000"/>
        </w:rPr>
      </w:pPr>
      <w:r w:rsidRPr="006F178D">
        <w:rPr>
          <w:color w:val="FF0000"/>
        </w:rPr>
        <w:t xml:space="preserve">Java.sql.*; </w:t>
      </w:r>
      <w:r>
        <w:rPr>
          <w:color w:val="FF0000"/>
        </w:rPr>
        <w:t>the sql library</w:t>
      </w:r>
    </w:p>
    <w:p w14:paraId="46C7D491" w14:textId="77777777" w:rsidR="00430A37" w:rsidRPr="006F178D" w:rsidRDefault="00430A37" w:rsidP="006F178D">
      <w:pPr>
        <w:pStyle w:val="ListParagraph"/>
        <w:ind w:left="1440"/>
        <w:rPr>
          <w:color w:val="FF0000"/>
        </w:rPr>
      </w:pPr>
    </w:p>
    <w:p w14:paraId="49307367" w14:textId="77777777" w:rsidR="00391C84" w:rsidRDefault="00391C84" w:rsidP="00391C84">
      <w:pPr>
        <w:pStyle w:val="ListParagraph"/>
        <w:numPr>
          <w:ilvl w:val="1"/>
          <w:numId w:val="4"/>
        </w:numPr>
      </w:pPr>
      <w:r>
        <w:t>How will code be managed?</w:t>
      </w:r>
    </w:p>
    <w:p w14:paraId="7E0D9AEC" w14:textId="5211663B" w:rsidR="006F178D" w:rsidRDefault="006F178D" w:rsidP="006F178D">
      <w:pPr>
        <w:pStyle w:val="ListParagraph"/>
        <w:ind w:left="1440"/>
        <w:rPr>
          <w:color w:val="FF0000"/>
        </w:rPr>
      </w:pPr>
      <w:r>
        <w:rPr>
          <w:color w:val="FF0000"/>
        </w:rPr>
        <w:t>It can be managed on different files.</w:t>
      </w:r>
      <w:r w:rsidR="00847D5A">
        <w:rPr>
          <w:color w:val="FF0000"/>
        </w:rPr>
        <w:t xml:space="preserve"> But in SQL Oracle, it will be managed in packages. Code should also be managed in procedures. Functions should compute derived data and perform validation. </w:t>
      </w:r>
    </w:p>
    <w:p w14:paraId="6065025D" w14:textId="77777777" w:rsidR="00430A37" w:rsidRPr="006F178D" w:rsidRDefault="00430A37" w:rsidP="006F178D">
      <w:pPr>
        <w:pStyle w:val="ListParagraph"/>
        <w:ind w:left="1440"/>
        <w:rPr>
          <w:color w:val="FF0000"/>
        </w:rPr>
      </w:pPr>
    </w:p>
    <w:p w14:paraId="62C80E15" w14:textId="77777777" w:rsidR="00391C84" w:rsidRDefault="00391C84" w:rsidP="00391C84">
      <w:pPr>
        <w:pStyle w:val="ListParagraph"/>
        <w:numPr>
          <w:ilvl w:val="1"/>
          <w:numId w:val="4"/>
        </w:numPr>
      </w:pPr>
      <w:r>
        <w:t>What setup steps will be necessary for the developer?</w:t>
      </w:r>
    </w:p>
    <w:p w14:paraId="3852420C" w14:textId="5DD95A7D" w:rsidR="00B71603" w:rsidRDefault="00B71603" w:rsidP="00B71603">
      <w:pPr>
        <w:pStyle w:val="ListParagraph"/>
        <w:ind w:left="1440"/>
        <w:rPr>
          <w:color w:val="FF0000"/>
        </w:rPr>
      </w:pPr>
      <w:r>
        <w:rPr>
          <w:color w:val="FF0000"/>
        </w:rPr>
        <w:t>Put the dependency in the pom.xl, copy the url to connect to the database (url)</w:t>
      </w:r>
    </w:p>
    <w:p w14:paraId="75A587C3" w14:textId="18C95E7B" w:rsidR="002E4537" w:rsidRDefault="002E4537" w:rsidP="00B71603">
      <w:pPr>
        <w:pStyle w:val="ListParagraph"/>
        <w:ind w:left="1440"/>
        <w:rPr>
          <w:color w:val="FF0000"/>
        </w:rPr>
      </w:pPr>
      <w:r>
        <w:rPr>
          <w:color w:val="FF0000"/>
        </w:rPr>
        <w:t xml:space="preserve">Create maven project. </w:t>
      </w:r>
    </w:p>
    <w:p w14:paraId="2F4A4E1B" w14:textId="77777777" w:rsidR="00430A37" w:rsidRPr="00B71603" w:rsidRDefault="00430A37" w:rsidP="00B71603">
      <w:pPr>
        <w:pStyle w:val="ListParagraph"/>
        <w:ind w:left="1440"/>
        <w:rPr>
          <w:color w:val="FF0000"/>
        </w:rPr>
      </w:pPr>
    </w:p>
    <w:p w14:paraId="2FD12966" w14:textId="77777777" w:rsidR="00391C84" w:rsidRDefault="00391C84" w:rsidP="00391C84">
      <w:pPr>
        <w:pStyle w:val="ListParagraph"/>
        <w:numPr>
          <w:ilvl w:val="1"/>
          <w:numId w:val="4"/>
        </w:numPr>
      </w:pPr>
      <w:r>
        <w:t>What setup steps will be necessary for the user?</w:t>
      </w:r>
    </w:p>
    <w:p w14:paraId="5A281973" w14:textId="6FEBEB63" w:rsidR="002E4537" w:rsidRDefault="002E4537" w:rsidP="002E4537">
      <w:pPr>
        <w:pStyle w:val="ListParagraph"/>
        <w:ind w:left="1440"/>
        <w:rPr>
          <w:color w:val="FF0000"/>
        </w:rPr>
      </w:pPr>
      <w:r>
        <w:rPr>
          <w:color w:val="FF0000"/>
        </w:rPr>
        <w:t xml:space="preserve">Input the username and password. </w:t>
      </w:r>
    </w:p>
    <w:p w14:paraId="200EEE2C" w14:textId="77777777" w:rsidR="00430A37" w:rsidRPr="002E4537" w:rsidRDefault="00430A37" w:rsidP="002E4537">
      <w:pPr>
        <w:pStyle w:val="ListParagraph"/>
        <w:ind w:left="1440"/>
        <w:rPr>
          <w:color w:val="FF0000"/>
        </w:rPr>
      </w:pPr>
    </w:p>
    <w:p w14:paraId="062E0BDE" w14:textId="5641FBBC" w:rsidR="00391C84" w:rsidRDefault="00391C84" w:rsidP="00391C84">
      <w:pPr>
        <w:pStyle w:val="ListParagraph"/>
        <w:numPr>
          <w:ilvl w:val="0"/>
          <w:numId w:val="4"/>
        </w:numPr>
      </w:pPr>
      <w:r>
        <w:t xml:space="preserve">What is the workflow? Think about how you will use git to manage the </w:t>
      </w:r>
      <w:r w:rsidR="00430A37">
        <w:t>project.</w:t>
      </w:r>
    </w:p>
    <w:p w14:paraId="7441CBE2" w14:textId="116EC3F7" w:rsidR="002E4537" w:rsidRDefault="002E4537" w:rsidP="002E4537">
      <w:pPr>
        <w:pStyle w:val="ListParagraph"/>
        <w:rPr>
          <w:color w:val="FF0000"/>
        </w:rPr>
      </w:pPr>
      <w:r>
        <w:rPr>
          <w:color w:val="FF0000"/>
        </w:rPr>
        <w:t xml:space="preserve">Use gitlab, </w:t>
      </w:r>
      <w:r w:rsidR="00EE4D21">
        <w:rPr>
          <w:color w:val="FF0000"/>
        </w:rPr>
        <w:t>having a private project shared between teammates which will use dif</w:t>
      </w:r>
      <w:r>
        <w:rPr>
          <w:color w:val="FF0000"/>
        </w:rPr>
        <w:t xml:space="preserve">ferent merges and merge requests </w:t>
      </w:r>
      <w:r w:rsidR="000073C0">
        <w:rPr>
          <w:color w:val="FF0000"/>
        </w:rPr>
        <w:t xml:space="preserve">within our own respective branches </w:t>
      </w:r>
      <w:r>
        <w:rPr>
          <w:color w:val="FF0000"/>
        </w:rPr>
        <w:t xml:space="preserve">so that each teammate can simply look at the code and double check if everything is all good before </w:t>
      </w:r>
      <w:r w:rsidR="000073C0">
        <w:rPr>
          <w:color w:val="FF0000"/>
        </w:rPr>
        <w:t xml:space="preserve">merging </w:t>
      </w:r>
      <w:proofErr w:type="gramStart"/>
      <w:r w:rsidR="000073C0">
        <w:rPr>
          <w:color w:val="FF0000"/>
        </w:rPr>
        <w:t>to</w:t>
      </w:r>
      <w:proofErr w:type="gramEnd"/>
      <w:r w:rsidR="000073C0">
        <w:rPr>
          <w:color w:val="FF0000"/>
        </w:rPr>
        <w:t xml:space="preserve"> Main</w:t>
      </w:r>
      <w:r>
        <w:rPr>
          <w:color w:val="FF0000"/>
        </w:rPr>
        <w:t xml:space="preserve">. </w:t>
      </w:r>
    </w:p>
    <w:p w14:paraId="24775B2C" w14:textId="77777777" w:rsidR="00484659" w:rsidRPr="002E4537" w:rsidRDefault="00484659" w:rsidP="002E4537">
      <w:pPr>
        <w:pStyle w:val="ListParagraph"/>
        <w:rPr>
          <w:color w:val="FF0000"/>
        </w:rPr>
      </w:pPr>
    </w:p>
    <w:p w14:paraId="2F8A0703" w14:textId="77777777" w:rsidR="00391C84" w:rsidRDefault="00391C84" w:rsidP="00391C84">
      <w:pPr>
        <w:pStyle w:val="ListParagraph"/>
        <w:numPr>
          <w:ilvl w:val="0"/>
          <w:numId w:val="4"/>
        </w:numPr>
      </w:pPr>
      <w:r>
        <w:t>How long do we have to do the project?</w:t>
      </w:r>
    </w:p>
    <w:p w14:paraId="01A5F393" w14:textId="2420DDEB" w:rsidR="002E4537" w:rsidRDefault="002E4537" w:rsidP="002E4537">
      <w:pPr>
        <w:pStyle w:val="ListParagraph"/>
        <w:rPr>
          <w:color w:val="FF0000"/>
        </w:rPr>
      </w:pPr>
      <w:r>
        <w:rPr>
          <w:color w:val="FF0000"/>
        </w:rPr>
        <w:t>We have until November 19</w:t>
      </w:r>
      <w:r w:rsidRPr="002E4537">
        <w:rPr>
          <w:color w:val="FF0000"/>
          <w:vertAlign w:val="superscript"/>
        </w:rPr>
        <w:t>th</w:t>
      </w:r>
      <w:r>
        <w:rPr>
          <w:color w:val="FF0000"/>
        </w:rPr>
        <w:t xml:space="preserve"> to finish the project. </w:t>
      </w:r>
    </w:p>
    <w:p w14:paraId="73A0ED1B" w14:textId="77777777" w:rsidR="00484659" w:rsidRPr="002E4537" w:rsidRDefault="00484659" w:rsidP="002E4537">
      <w:pPr>
        <w:pStyle w:val="ListParagraph"/>
        <w:rPr>
          <w:color w:val="FF0000"/>
        </w:rPr>
      </w:pPr>
    </w:p>
    <w:p w14:paraId="5D3BBCE1" w14:textId="77777777" w:rsidR="00391C84" w:rsidRDefault="00391C84" w:rsidP="00391C84">
      <w:pPr>
        <w:pStyle w:val="ListParagraph"/>
        <w:numPr>
          <w:ilvl w:val="0"/>
          <w:numId w:val="4"/>
        </w:numPr>
      </w:pPr>
      <w:r>
        <w:t>How much class time will be available to work on the project?</w:t>
      </w:r>
    </w:p>
    <w:p w14:paraId="6EACB537" w14:textId="4AEB43B0" w:rsidR="00A41477" w:rsidRDefault="00A41477" w:rsidP="00A41477">
      <w:pPr>
        <w:pStyle w:val="ListParagraph"/>
        <w:rPr>
          <w:color w:val="FF0000"/>
        </w:rPr>
      </w:pPr>
      <w:r>
        <w:rPr>
          <w:color w:val="FF0000"/>
        </w:rPr>
        <w:t>Every lab</w:t>
      </w:r>
    </w:p>
    <w:p w14:paraId="28F816B2" w14:textId="77777777" w:rsidR="00F3282D" w:rsidRPr="00A41477" w:rsidRDefault="00F3282D" w:rsidP="00A41477">
      <w:pPr>
        <w:pStyle w:val="ListParagraph"/>
        <w:rPr>
          <w:color w:val="FF0000"/>
        </w:rPr>
      </w:pPr>
    </w:p>
    <w:p w14:paraId="57C9E5D1" w14:textId="77777777" w:rsidR="00391C84" w:rsidRDefault="00391C84" w:rsidP="00391C84">
      <w:pPr>
        <w:pStyle w:val="ListParagraph"/>
        <w:numPr>
          <w:ilvl w:val="0"/>
          <w:numId w:val="4"/>
        </w:numPr>
      </w:pPr>
      <w:r>
        <w:t>When is the project due?</w:t>
      </w:r>
    </w:p>
    <w:p w14:paraId="496E26B8" w14:textId="11B8CDF0" w:rsidR="00A41477" w:rsidRDefault="00A41477" w:rsidP="00A41477">
      <w:pPr>
        <w:pStyle w:val="ListParagraph"/>
        <w:rPr>
          <w:color w:val="FF0000"/>
        </w:rPr>
      </w:pPr>
      <w:r w:rsidRPr="00A41477">
        <w:rPr>
          <w:color w:val="FF0000"/>
        </w:rPr>
        <w:t>November 19</w:t>
      </w:r>
      <w:r w:rsidRPr="00A41477">
        <w:rPr>
          <w:color w:val="FF0000"/>
          <w:vertAlign w:val="superscript"/>
        </w:rPr>
        <w:t>th</w:t>
      </w:r>
      <w:r w:rsidRPr="00A41477">
        <w:rPr>
          <w:color w:val="FF0000"/>
        </w:rPr>
        <w:t xml:space="preserve"> </w:t>
      </w:r>
    </w:p>
    <w:p w14:paraId="127B6525" w14:textId="77777777" w:rsidR="00F3282D" w:rsidRPr="00A41477" w:rsidRDefault="00F3282D" w:rsidP="00A41477">
      <w:pPr>
        <w:pStyle w:val="ListParagraph"/>
        <w:rPr>
          <w:color w:val="FF0000"/>
        </w:rPr>
      </w:pPr>
    </w:p>
    <w:p w14:paraId="2BC5C347" w14:textId="478CA6F9" w:rsidR="00A41477" w:rsidRDefault="00391C84" w:rsidP="00A41477">
      <w:pPr>
        <w:pStyle w:val="ListParagraph"/>
        <w:numPr>
          <w:ilvl w:val="0"/>
          <w:numId w:val="4"/>
        </w:numPr>
      </w:pPr>
      <w:r>
        <w:t>What are the deliverables?</w:t>
      </w:r>
    </w:p>
    <w:p w14:paraId="0C889A97" w14:textId="7E8F4D36" w:rsidR="00F3282D" w:rsidRDefault="00A41477" w:rsidP="00DB35D2">
      <w:pPr>
        <w:pStyle w:val="ListParagraph"/>
        <w:numPr>
          <w:ilvl w:val="0"/>
          <w:numId w:val="13"/>
        </w:numPr>
        <w:spacing w:after="39"/>
        <w:rPr>
          <w:color w:val="FF0000"/>
        </w:rPr>
      </w:pPr>
      <w:r w:rsidRPr="00F3282D">
        <w:rPr>
          <w:color w:val="FF0000"/>
        </w:rPr>
        <w:t>A readme.md that includes to link to your gitl</w:t>
      </w:r>
      <w:r w:rsidR="00F3282D">
        <w:rPr>
          <w:color w:val="FF0000"/>
        </w:rPr>
        <w:t>ab</w:t>
      </w:r>
      <w:r w:rsidRPr="00F3282D">
        <w:rPr>
          <w:color w:val="FF0000"/>
        </w:rPr>
        <w:t xml:space="preserve"> repo,</w:t>
      </w:r>
    </w:p>
    <w:p w14:paraId="127E178C" w14:textId="4E3011F3" w:rsidR="00A41477" w:rsidRPr="00F3282D" w:rsidRDefault="00A41477" w:rsidP="00DB35D2">
      <w:pPr>
        <w:pStyle w:val="ListParagraph"/>
        <w:numPr>
          <w:ilvl w:val="0"/>
          <w:numId w:val="13"/>
        </w:numPr>
        <w:spacing w:after="39"/>
        <w:rPr>
          <w:color w:val="FF0000"/>
        </w:rPr>
      </w:pPr>
      <w:r w:rsidRPr="00F3282D">
        <w:rPr>
          <w:color w:val="FF0000"/>
        </w:rPr>
        <w:t xml:space="preserve">Ensure all steps to </w:t>
      </w:r>
      <w:r w:rsidR="00F3282D" w:rsidRPr="00F3282D">
        <w:rPr>
          <w:color w:val="FF0000"/>
        </w:rPr>
        <w:t>setting up</w:t>
      </w:r>
      <w:r w:rsidRPr="00F3282D">
        <w:rPr>
          <w:color w:val="FF0000"/>
        </w:rPr>
        <w:t xml:space="preserve"> the database </w:t>
      </w:r>
      <w:r w:rsidR="00F3282D" w:rsidRPr="00F3282D">
        <w:rPr>
          <w:color w:val="FF0000"/>
        </w:rPr>
        <w:t>are</w:t>
      </w:r>
      <w:r w:rsidRPr="00F3282D">
        <w:rPr>
          <w:color w:val="FF0000"/>
        </w:rPr>
        <w:t xml:space="preserve"> well </w:t>
      </w:r>
      <w:r w:rsidR="00F3282D" w:rsidRPr="00F3282D">
        <w:rPr>
          <w:color w:val="FF0000"/>
        </w:rPr>
        <w:t>documented.</w:t>
      </w:r>
      <w:r w:rsidRPr="00F3282D">
        <w:rPr>
          <w:color w:val="FF0000"/>
        </w:rPr>
        <w:t xml:space="preserve"> </w:t>
      </w:r>
    </w:p>
    <w:p w14:paraId="0A59FE06" w14:textId="191ACB41" w:rsidR="00A41477" w:rsidRPr="00DB35D2" w:rsidRDefault="00A41477" w:rsidP="00DB35D2">
      <w:pPr>
        <w:pStyle w:val="Default"/>
        <w:numPr>
          <w:ilvl w:val="0"/>
          <w:numId w:val="13"/>
        </w:numPr>
        <w:spacing w:after="39"/>
        <w:rPr>
          <w:color w:val="FF0000"/>
          <w:sz w:val="22"/>
          <w:szCs w:val="22"/>
        </w:rPr>
      </w:pPr>
      <w:r w:rsidRPr="00DB35D2">
        <w:rPr>
          <w:color w:val="FF0000"/>
          <w:sz w:val="22"/>
          <w:szCs w:val="22"/>
        </w:rPr>
        <w:t xml:space="preserve">Ensure all steps to compile and run the Java application are well </w:t>
      </w:r>
      <w:r w:rsidR="00F3282D" w:rsidRPr="00DB35D2">
        <w:rPr>
          <w:color w:val="FF0000"/>
          <w:sz w:val="22"/>
          <w:szCs w:val="22"/>
        </w:rPr>
        <w:t>documented.</w:t>
      </w:r>
      <w:r w:rsidRPr="00DB35D2">
        <w:rPr>
          <w:color w:val="FF0000"/>
          <w:sz w:val="22"/>
          <w:szCs w:val="22"/>
        </w:rPr>
        <w:t xml:space="preserve"> </w:t>
      </w:r>
    </w:p>
    <w:p w14:paraId="2FA77F6A" w14:textId="09D56C3F" w:rsidR="00DB35D2" w:rsidRDefault="00A41477" w:rsidP="00DB35D2">
      <w:pPr>
        <w:pStyle w:val="Default"/>
        <w:numPr>
          <w:ilvl w:val="0"/>
          <w:numId w:val="13"/>
        </w:numPr>
        <w:rPr>
          <w:color w:val="FF0000"/>
          <w:sz w:val="22"/>
          <w:szCs w:val="22"/>
        </w:rPr>
      </w:pPr>
      <w:r w:rsidRPr="00DB35D2">
        <w:rPr>
          <w:color w:val="FF0000"/>
          <w:sz w:val="22"/>
          <w:szCs w:val="22"/>
        </w:rPr>
        <w:t xml:space="preserve">Ensure names and student ids of group members are listed </w:t>
      </w:r>
      <w:r w:rsidR="00DB35D2">
        <w:rPr>
          <w:color w:val="FF0000"/>
          <w:sz w:val="22"/>
          <w:szCs w:val="22"/>
        </w:rPr>
        <w:t xml:space="preserve">– </w:t>
      </w:r>
    </w:p>
    <w:p w14:paraId="7B634446" w14:textId="49A7A37C" w:rsidR="00A41477" w:rsidRPr="00DB35D2" w:rsidRDefault="00A41477" w:rsidP="00DB35D2">
      <w:pPr>
        <w:pStyle w:val="Default"/>
        <w:numPr>
          <w:ilvl w:val="0"/>
          <w:numId w:val="13"/>
        </w:numPr>
        <w:rPr>
          <w:color w:val="FF0000"/>
          <w:sz w:val="22"/>
          <w:szCs w:val="22"/>
        </w:rPr>
      </w:pPr>
      <w:r w:rsidRPr="00DB35D2">
        <w:rPr>
          <w:color w:val="FF0000"/>
          <w:sz w:val="22"/>
          <w:szCs w:val="22"/>
        </w:rPr>
        <w:t xml:space="preserve">Design.pdf containing ERD diagrams describing your final </w:t>
      </w:r>
      <w:r w:rsidR="00F3282D" w:rsidRPr="00DB35D2">
        <w:rPr>
          <w:color w:val="FF0000"/>
          <w:sz w:val="22"/>
          <w:szCs w:val="22"/>
        </w:rPr>
        <w:t>design.</w:t>
      </w:r>
      <w:r w:rsidRPr="00DB35D2">
        <w:rPr>
          <w:color w:val="FF0000"/>
          <w:sz w:val="22"/>
          <w:szCs w:val="22"/>
        </w:rPr>
        <w:t xml:space="preserve"> </w:t>
      </w:r>
    </w:p>
    <w:p w14:paraId="2A3F2A5E" w14:textId="7B828155" w:rsidR="00A41477" w:rsidRPr="00DB35D2" w:rsidRDefault="00A41477" w:rsidP="00DB35D2">
      <w:pPr>
        <w:pStyle w:val="Default"/>
        <w:numPr>
          <w:ilvl w:val="0"/>
          <w:numId w:val="13"/>
        </w:numPr>
        <w:spacing w:after="40"/>
        <w:rPr>
          <w:color w:val="FF0000"/>
          <w:sz w:val="22"/>
          <w:szCs w:val="22"/>
        </w:rPr>
      </w:pPr>
      <w:r w:rsidRPr="00DB35D2">
        <w:rPr>
          <w:color w:val="FF0000"/>
          <w:sz w:val="22"/>
          <w:szCs w:val="22"/>
        </w:rPr>
        <w:t xml:space="preserve">Source code for the PL/SQL packages setup.sql which setups up the database, creates the appropriate packages etc. </w:t>
      </w:r>
    </w:p>
    <w:p w14:paraId="124CBF6B" w14:textId="67E6F3D5" w:rsidR="00A41477" w:rsidRPr="00DB35D2" w:rsidRDefault="00A41477" w:rsidP="00DB35D2">
      <w:pPr>
        <w:pStyle w:val="Default"/>
        <w:numPr>
          <w:ilvl w:val="0"/>
          <w:numId w:val="13"/>
        </w:numPr>
        <w:rPr>
          <w:color w:val="FF0000"/>
          <w:sz w:val="22"/>
          <w:szCs w:val="22"/>
        </w:rPr>
      </w:pPr>
      <w:r w:rsidRPr="00DB35D2">
        <w:rPr>
          <w:color w:val="FF0000"/>
          <w:sz w:val="22"/>
          <w:szCs w:val="22"/>
        </w:rPr>
        <w:t xml:space="preserve">remove.sql which removes any tables, types, and packages created by setup.sql </w:t>
      </w:r>
    </w:p>
    <w:p w14:paraId="255833E1" w14:textId="33123DCE" w:rsidR="00A41477" w:rsidRPr="00DB35D2" w:rsidRDefault="00A41477" w:rsidP="00DB35D2">
      <w:pPr>
        <w:pStyle w:val="Default"/>
        <w:numPr>
          <w:ilvl w:val="0"/>
          <w:numId w:val="13"/>
        </w:numPr>
        <w:rPr>
          <w:color w:val="FF0000"/>
          <w:sz w:val="22"/>
          <w:szCs w:val="22"/>
        </w:rPr>
      </w:pPr>
      <w:r w:rsidRPr="00DB35D2">
        <w:rPr>
          <w:color w:val="FF0000"/>
          <w:sz w:val="22"/>
          <w:szCs w:val="22"/>
        </w:rPr>
        <w:t xml:space="preserve">Source code for the Java application Must include any necessary configuration files such as a POM.xml to run the </w:t>
      </w:r>
      <w:r w:rsidR="00F3282D" w:rsidRPr="00DB35D2">
        <w:rPr>
          <w:color w:val="FF0000"/>
          <w:sz w:val="22"/>
          <w:szCs w:val="22"/>
        </w:rPr>
        <w:t>code.</w:t>
      </w:r>
      <w:r w:rsidRPr="00DB35D2">
        <w:rPr>
          <w:color w:val="FF0000"/>
          <w:sz w:val="22"/>
          <w:szCs w:val="22"/>
        </w:rPr>
        <w:t xml:space="preserve"> </w:t>
      </w:r>
    </w:p>
    <w:p w14:paraId="43CB0792" w14:textId="77777777" w:rsidR="00A41477" w:rsidRDefault="00A41477" w:rsidP="00A41477">
      <w:pPr>
        <w:pStyle w:val="Default"/>
        <w:rPr>
          <w:sz w:val="22"/>
          <w:szCs w:val="22"/>
        </w:rPr>
      </w:pPr>
    </w:p>
    <w:p w14:paraId="0481073C" w14:textId="77777777" w:rsidR="00A41477" w:rsidRDefault="00A41477" w:rsidP="00A41477"/>
    <w:p w14:paraId="63974A0C" w14:textId="77777777" w:rsidR="00391C84" w:rsidRDefault="00391C84" w:rsidP="00391C84">
      <w:pPr>
        <w:pStyle w:val="Heading1"/>
      </w:pPr>
      <w:r>
        <w:lastRenderedPageBreak/>
        <w:t>Examining the Requirements</w:t>
      </w:r>
    </w:p>
    <w:p w14:paraId="3E00A5DF" w14:textId="77777777" w:rsidR="00391C84" w:rsidRDefault="00391C84" w:rsidP="00391C84">
      <w:r>
        <w:t>Since you are tasked with building a product, it is important to understand the requirements and features. Examine the requirements and answer the following questions:</w:t>
      </w:r>
    </w:p>
    <w:p w14:paraId="39E82AFD" w14:textId="5F6F4E70" w:rsidR="00391C84" w:rsidRDefault="008E2783" w:rsidP="00391C84">
      <w:pPr>
        <w:pStyle w:val="Heading2"/>
      </w:pPr>
      <w:r>
        <w:t>Database</w:t>
      </w:r>
    </w:p>
    <w:p w14:paraId="4C211479" w14:textId="08508A96" w:rsidR="005F3B51" w:rsidRDefault="00D44738" w:rsidP="005F3B51">
      <w:pPr>
        <w:pStyle w:val="ListParagraph"/>
        <w:numPr>
          <w:ilvl w:val="0"/>
          <w:numId w:val="7"/>
        </w:numPr>
        <w:rPr>
          <w:lang w:val="en-CA"/>
        </w:rPr>
      </w:pPr>
      <w:r>
        <w:rPr>
          <w:lang w:val="en-CA"/>
        </w:rPr>
        <w:t>What information does the database need to capture?</w:t>
      </w:r>
    </w:p>
    <w:p w14:paraId="14E15F2E" w14:textId="1E3DAF75" w:rsidR="00B91252" w:rsidRDefault="00B91252" w:rsidP="00B91252">
      <w:pPr>
        <w:pStyle w:val="ListParagraph"/>
        <w:numPr>
          <w:ilvl w:val="1"/>
          <w:numId w:val="7"/>
        </w:numPr>
        <w:rPr>
          <w:lang w:val="en-CA"/>
        </w:rPr>
      </w:pPr>
      <w:r>
        <w:rPr>
          <w:lang w:val="en-CA"/>
        </w:rPr>
        <w:t>How many tables will there be?</w:t>
      </w:r>
    </w:p>
    <w:p w14:paraId="2A868B5E" w14:textId="7C4CD9E5" w:rsidR="00EC6CB0" w:rsidRDefault="00EC6CB0" w:rsidP="00EC6CB0">
      <w:pPr>
        <w:pStyle w:val="ListParagraph"/>
        <w:ind w:left="1440"/>
        <w:rPr>
          <w:color w:val="FF0000"/>
          <w:lang w:val="en-CA"/>
        </w:rPr>
      </w:pPr>
      <w:r>
        <w:rPr>
          <w:color w:val="FF0000"/>
          <w:lang w:val="en-CA"/>
        </w:rPr>
        <w:t>The database needs to capture information related to the products, orders, customers, reviews, inventory, store. Each of the entities should have tables to store their own data.</w:t>
      </w:r>
    </w:p>
    <w:p w14:paraId="11C77A01" w14:textId="77777777" w:rsidR="00C97147" w:rsidRDefault="00C97147" w:rsidP="00EC6CB0">
      <w:pPr>
        <w:pStyle w:val="ListParagraph"/>
        <w:ind w:left="1440"/>
        <w:rPr>
          <w:lang w:val="en-CA"/>
        </w:rPr>
      </w:pPr>
    </w:p>
    <w:p w14:paraId="3F80CC35" w14:textId="5E9848CB" w:rsidR="007C3FED" w:rsidRDefault="007C3FED" w:rsidP="00B91252">
      <w:pPr>
        <w:pStyle w:val="ListParagraph"/>
        <w:numPr>
          <w:ilvl w:val="1"/>
          <w:numId w:val="7"/>
        </w:numPr>
        <w:rPr>
          <w:lang w:val="en-CA"/>
        </w:rPr>
      </w:pPr>
      <w:r>
        <w:rPr>
          <w:lang w:val="en-CA"/>
        </w:rPr>
        <w:t>How will tables be related?</w:t>
      </w:r>
    </w:p>
    <w:p w14:paraId="396E2A03" w14:textId="04119D9F" w:rsidR="00EC6CB0" w:rsidRDefault="00EC6CB0" w:rsidP="00EC6CB0">
      <w:pPr>
        <w:pStyle w:val="ListParagraph"/>
        <w:ind w:left="1440"/>
        <w:rPr>
          <w:color w:val="FF0000"/>
          <w:lang w:val="en-CA"/>
        </w:rPr>
      </w:pPr>
      <w:r>
        <w:rPr>
          <w:color w:val="FF0000"/>
          <w:lang w:val="en-CA"/>
        </w:rPr>
        <w:t>Since we have quite a few tables, each table will be somehow related products will be related to orders, orders are related to customers, customers are related to reviews, products are related to inventory and inventory is related to store</w:t>
      </w:r>
    </w:p>
    <w:p w14:paraId="180F2529" w14:textId="77777777" w:rsidR="00C97147" w:rsidRPr="00EC6CB0" w:rsidRDefault="00C97147" w:rsidP="00EC6CB0">
      <w:pPr>
        <w:pStyle w:val="ListParagraph"/>
        <w:ind w:left="1440"/>
        <w:rPr>
          <w:color w:val="FF0000"/>
          <w:lang w:val="en-CA"/>
        </w:rPr>
      </w:pPr>
    </w:p>
    <w:p w14:paraId="1A57655D" w14:textId="5D7352C0" w:rsidR="00D44738" w:rsidRDefault="00C45A3F" w:rsidP="005F3B51">
      <w:pPr>
        <w:pStyle w:val="ListParagraph"/>
        <w:numPr>
          <w:ilvl w:val="0"/>
          <w:numId w:val="7"/>
        </w:numPr>
        <w:rPr>
          <w:lang w:val="en-CA"/>
        </w:rPr>
      </w:pPr>
      <w:r>
        <w:rPr>
          <w:lang w:val="en-CA"/>
        </w:rPr>
        <w:t>What PL/SQL packages will the DB have?</w:t>
      </w:r>
    </w:p>
    <w:p w14:paraId="0377CDCD" w14:textId="1C27C06E" w:rsidR="00E4677A" w:rsidRDefault="00E4677A" w:rsidP="00E4677A">
      <w:pPr>
        <w:pStyle w:val="ListParagraph"/>
        <w:rPr>
          <w:color w:val="FF0000"/>
          <w:lang w:val="en-CA"/>
        </w:rPr>
      </w:pPr>
      <w:r>
        <w:rPr>
          <w:color w:val="FF0000"/>
          <w:lang w:val="en-CA"/>
        </w:rPr>
        <w:t xml:space="preserve">Currently unsure but we will have Procedures for placing orders, updating inventory, remove or add products, functions to find specific </w:t>
      </w:r>
      <w:r w:rsidR="00C97147">
        <w:rPr>
          <w:color w:val="FF0000"/>
          <w:lang w:val="en-CA"/>
        </w:rPr>
        <w:t>products or</w:t>
      </w:r>
      <w:r>
        <w:rPr>
          <w:color w:val="FF0000"/>
          <w:lang w:val="en-CA"/>
        </w:rPr>
        <w:t xml:space="preserve"> anything to sort.</w:t>
      </w:r>
    </w:p>
    <w:p w14:paraId="6A1BD479" w14:textId="77777777" w:rsidR="00C97147" w:rsidRPr="00E4677A" w:rsidRDefault="00C97147" w:rsidP="00E4677A">
      <w:pPr>
        <w:pStyle w:val="ListParagraph"/>
        <w:rPr>
          <w:color w:val="FF0000"/>
          <w:lang w:val="en-CA"/>
        </w:rPr>
      </w:pPr>
    </w:p>
    <w:p w14:paraId="2C3A755B" w14:textId="714A144D" w:rsidR="00C45A3F" w:rsidRDefault="00C45A3F" w:rsidP="005F3B51">
      <w:pPr>
        <w:pStyle w:val="ListParagraph"/>
        <w:numPr>
          <w:ilvl w:val="0"/>
          <w:numId w:val="7"/>
        </w:numPr>
        <w:rPr>
          <w:lang w:val="en-CA"/>
        </w:rPr>
      </w:pPr>
      <w:r>
        <w:rPr>
          <w:lang w:val="en-CA"/>
        </w:rPr>
        <w:t xml:space="preserve">What </w:t>
      </w:r>
      <w:r w:rsidR="005061E4">
        <w:rPr>
          <w:lang w:val="en-CA"/>
        </w:rPr>
        <w:t>will the procedures do?</w:t>
      </w:r>
    </w:p>
    <w:p w14:paraId="0A07227F" w14:textId="77777777" w:rsidR="00C51753" w:rsidRDefault="00E4677A" w:rsidP="00E4677A">
      <w:pPr>
        <w:pStyle w:val="ListParagraph"/>
        <w:rPr>
          <w:color w:val="FF0000"/>
          <w:lang w:val="en-CA"/>
        </w:rPr>
      </w:pPr>
      <w:r>
        <w:rPr>
          <w:color w:val="FF0000"/>
          <w:lang w:val="en-CA"/>
        </w:rPr>
        <w:t>Procedures in the PL/SQL packages will be responsible for</w:t>
      </w:r>
      <w:r w:rsidR="008C6A7E">
        <w:rPr>
          <w:color w:val="FF0000"/>
          <w:lang w:val="en-CA"/>
        </w:rPr>
        <w:t xml:space="preserve"> performing any action that</w:t>
      </w:r>
      <w:r w:rsidR="00B05D8B">
        <w:rPr>
          <w:color w:val="FF0000"/>
          <w:lang w:val="en-CA"/>
        </w:rPr>
        <w:t xml:space="preserve"> revolves around updating, removing, inserting data in the database. Like Mentioned above, update inventory, update price and such.</w:t>
      </w:r>
    </w:p>
    <w:p w14:paraId="21F2156E" w14:textId="6FF7A1CD" w:rsidR="00E4677A" w:rsidRPr="00E4677A" w:rsidRDefault="008C6A7E" w:rsidP="00E4677A">
      <w:pPr>
        <w:pStyle w:val="ListParagraph"/>
        <w:rPr>
          <w:color w:val="FF0000"/>
          <w:lang w:val="en-CA"/>
        </w:rPr>
      </w:pPr>
      <w:r>
        <w:rPr>
          <w:color w:val="FF0000"/>
          <w:lang w:val="en-CA"/>
        </w:rPr>
        <w:t xml:space="preserve"> </w:t>
      </w:r>
    </w:p>
    <w:p w14:paraId="41F9BAC5" w14:textId="13E0654D" w:rsidR="005061E4" w:rsidRDefault="005061E4" w:rsidP="005F3B51">
      <w:pPr>
        <w:pStyle w:val="ListParagraph"/>
        <w:numPr>
          <w:ilvl w:val="0"/>
          <w:numId w:val="7"/>
        </w:numPr>
        <w:rPr>
          <w:lang w:val="en-CA"/>
        </w:rPr>
      </w:pPr>
      <w:r>
        <w:rPr>
          <w:lang w:val="en-CA"/>
        </w:rPr>
        <w:t>What will the functions do?</w:t>
      </w:r>
    </w:p>
    <w:p w14:paraId="2ECA6691" w14:textId="5C321EB8" w:rsidR="00C51753" w:rsidRPr="00C51753" w:rsidRDefault="00B05D8B" w:rsidP="00C51753">
      <w:pPr>
        <w:pStyle w:val="ListParagraph"/>
        <w:rPr>
          <w:color w:val="FF0000"/>
          <w:lang w:val="en-CA"/>
        </w:rPr>
      </w:pPr>
      <w:r>
        <w:rPr>
          <w:color w:val="FF0000"/>
          <w:lang w:val="en-CA"/>
        </w:rPr>
        <w:t>Functions will be used to compute derived data and returning specific values we are looking for. For example, order total, average review, search for specific values.</w:t>
      </w:r>
    </w:p>
    <w:p w14:paraId="7536B5D5" w14:textId="6A026AB1" w:rsidR="005061E4" w:rsidRDefault="005061E4" w:rsidP="005061E4">
      <w:pPr>
        <w:pStyle w:val="Heading2"/>
      </w:pPr>
      <w:r>
        <w:t>Application</w:t>
      </w:r>
    </w:p>
    <w:p w14:paraId="79C3E4FC" w14:textId="487252EA" w:rsidR="00713DBE" w:rsidRDefault="00713DBE" w:rsidP="00713DBE">
      <w:pPr>
        <w:pStyle w:val="ListParagraph"/>
        <w:numPr>
          <w:ilvl w:val="0"/>
          <w:numId w:val="8"/>
        </w:numPr>
        <w:rPr>
          <w:lang w:val="en-CA"/>
        </w:rPr>
      </w:pPr>
      <w:r>
        <w:rPr>
          <w:lang w:val="en-CA"/>
        </w:rPr>
        <w:t>What will be the interface for the application?</w:t>
      </w:r>
    </w:p>
    <w:p w14:paraId="6D539254" w14:textId="6CD14300" w:rsidR="008A4C81" w:rsidRPr="008A4C81" w:rsidRDefault="00D52E53" w:rsidP="008A4C81">
      <w:pPr>
        <w:pStyle w:val="ListParagraph"/>
        <w:rPr>
          <w:color w:val="FF0000"/>
          <w:lang w:val="en-CA"/>
        </w:rPr>
      </w:pPr>
      <w:r>
        <w:rPr>
          <w:color w:val="FF0000"/>
          <w:lang w:val="en-CA"/>
        </w:rPr>
        <w:t xml:space="preserve">As of now we will use the command line interface but if time </w:t>
      </w:r>
      <w:r w:rsidR="008A4C81">
        <w:rPr>
          <w:color w:val="FF0000"/>
          <w:lang w:val="en-CA"/>
        </w:rPr>
        <w:t>permits,</w:t>
      </w:r>
      <w:r>
        <w:rPr>
          <w:color w:val="FF0000"/>
          <w:lang w:val="en-CA"/>
        </w:rPr>
        <w:t xml:space="preserve"> we will learn and implement A GUI</w:t>
      </w:r>
    </w:p>
    <w:p w14:paraId="64E3C747" w14:textId="5EFE5176" w:rsidR="00713DBE" w:rsidRDefault="00332F40" w:rsidP="00332F40">
      <w:pPr>
        <w:pStyle w:val="ListParagraph"/>
        <w:numPr>
          <w:ilvl w:val="1"/>
          <w:numId w:val="8"/>
        </w:numPr>
        <w:rPr>
          <w:lang w:val="en-CA"/>
        </w:rPr>
      </w:pPr>
      <w:r>
        <w:rPr>
          <w:lang w:val="en-CA"/>
        </w:rPr>
        <w:t>How will the user enter information?</w:t>
      </w:r>
    </w:p>
    <w:p w14:paraId="39E21951" w14:textId="739D9C9D" w:rsidR="00D52E53" w:rsidRDefault="00D52E53" w:rsidP="00D52E53">
      <w:pPr>
        <w:pStyle w:val="ListParagraph"/>
        <w:ind w:left="1440"/>
        <w:rPr>
          <w:color w:val="FF0000"/>
          <w:lang w:val="en-CA"/>
        </w:rPr>
      </w:pPr>
      <w:r>
        <w:rPr>
          <w:color w:val="FF0000"/>
          <w:lang w:val="en-CA"/>
        </w:rPr>
        <w:t>Users will enter information in the command Line in java using JDBC</w:t>
      </w:r>
    </w:p>
    <w:p w14:paraId="1BB8A859" w14:textId="77777777" w:rsidR="008A4C81" w:rsidRPr="00D52E53" w:rsidRDefault="008A4C81" w:rsidP="00D52E53">
      <w:pPr>
        <w:pStyle w:val="ListParagraph"/>
        <w:ind w:left="1440"/>
        <w:rPr>
          <w:color w:val="FF0000"/>
          <w:lang w:val="en-CA"/>
        </w:rPr>
      </w:pPr>
    </w:p>
    <w:p w14:paraId="5D87FB66" w14:textId="5F1835E5" w:rsidR="00332F40" w:rsidRDefault="00332F40" w:rsidP="00332F40">
      <w:pPr>
        <w:pStyle w:val="ListParagraph"/>
        <w:numPr>
          <w:ilvl w:val="1"/>
          <w:numId w:val="8"/>
        </w:numPr>
        <w:rPr>
          <w:lang w:val="en-CA"/>
        </w:rPr>
      </w:pPr>
      <w:r>
        <w:rPr>
          <w:lang w:val="en-CA"/>
        </w:rPr>
        <w:t>How will information be displayed to the user?</w:t>
      </w:r>
    </w:p>
    <w:p w14:paraId="674E1F90" w14:textId="62B91030" w:rsidR="00D52E53" w:rsidRPr="00D52E53" w:rsidRDefault="00D52E53" w:rsidP="00D52E53">
      <w:pPr>
        <w:pStyle w:val="ListParagraph"/>
        <w:ind w:left="1440"/>
        <w:rPr>
          <w:color w:val="FF0000"/>
          <w:lang w:val="en-CA"/>
        </w:rPr>
      </w:pPr>
      <w:r>
        <w:rPr>
          <w:color w:val="FF0000"/>
          <w:lang w:val="en-CA"/>
        </w:rPr>
        <w:t>Information will be displayed to the user through text in The CLI of whatever IDE is being used.</w:t>
      </w:r>
    </w:p>
    <w:p w14:paraId="3ED87C24" w14:textId="67AE03D0" w:rsidR="00332F40" w:rsidRDefault="00CC0B9F" w:rsidP="00332F40">
      <w:pPr>
        <w:pStyle w:val="ListParagraph"/>
        <w:numPr>
          <w:ilvl w:val="0"/>
          <w:numId w:val="8"/>
        </w:numPr>
        <w:rPr>
          <w:lang w:val="en-CA"/>
        </w:rPr>
      </w:pPr>
      <w:r>
        <w:rPr>
          <w:lang w:val="en-CA"/>
        </w:rPr>
        <w:t>What operations can a user perform?</w:t>
      </w:r>
    </w:p>
    <w:p w14:paraId="72563988" w14:textId="6895194A" w:rsidR="00E136E1" w:rsidRDefault="00E136E1" w:rsidP="00E136E1">
      <w:pPr>
        <w:pStyle w:val="ListParagraph"/>
        <w:rPr>
          <w:color w:val="FF0000"/>
          <w:lang w:val="en-CA"/>
        </w:rPr>
      </w:pPr>
      <w:r>
        <w:rPr>
          <w:color w:val="FF0000"/>
          <w:lang w:val="en-CA"/>
        </w:rPr>
        <w:t xml:space="preserve">A user could place orders for products, view product details and their availabilities, making and seeing reviews, checking inventory levels, checking customer information </w:t>
      </w:r>
      <w:r w:rsidR="00604260">
        <w:rPr>
          <w:color w:val="FF0000"/>
          <w:lang w:val="en-CA"/>
        </w:rPr>
        <w:t>(modify</w:t>
      </w:r>
      <w:r>
        <w:rPr>
          <w:color w:val="FF0000"/>
          <w:lang w:val="en-CA"/>
        </w:rPr>
        <w:t xml:space="preserve"> if he has admin rights)</w:t>
      </w:r>
    </w:p>
    <w:p w14:paraId="219FD34E" w14:textId="77777777" w:rsidR="00C35E83" w:rsidRPr="00E136E1" w:rsidRDefault="00C35E83" w:rsidP="00E136E1">
      <w:pPr>
        <w:pStyle w:val="ListParagraph"/>
        <w:rPr>
          <w:color w:val="FF0000"/>
          <w:lang w:val="en-CA"/>
        </w:rPr>
      </w:pPr>
    </w:p>
    <w:p w14:paraId="19D53A00" w14:textId="1428E5C0" w:rsidR="00CC0B9F" w:rsidRDefault="009667E0" w:rsidP="00332F40">
      <w:pPr>
        <w:pStyle w:val="ListParagraph"/>
        <w:numPr>
          <w:ilvl w:val="0"/>
          <w:numId w:val="8"/>
        </w:numPr>
        <w:rPr>
          <w:lang w:val="en-CA"/>
        </w:rPr>
      </w:pPr>
      <w:r>
        <w:rPr>
          <w:lang w:val="en-CA"/>
        </w:rPr>
        <w:lastRenderedPageBreak/>
        <w:t>How will the application interact with the database?</w:t>
      </w:r>
    </w:p>
    <w:p w14:paraId="2CDD1263" w14:textId="438A1DB5" w:rsidR="00E136E1" w:rsidRPr="00E136E1" w:rsidRDefault="00E136E1" w:rsidP="00E136E1">
      <w:pPr>
        <w:pStyle w:val="ListParagraph"/>
        <w:rPr>
          <w:color w:val="FF0000"/>
          <w:lang w:val="en-CA"/>
        </w:rPr>
      </w:pPr>
      <w:r>
        <w:rPr>
          <w:color w:val="FF0000"/>
          <w:lang w:val="en-CA"/>
        </w:rPr>
        <w:t xml:space="preserve">The application will use JDBC to establish a connection to the database. It will send </w:t>
      </w:r>
      <w:proofErr w:type="spellStart"/>
      <w:r>
        <w:rPr>
          <w:color w:val="FF0000"/>
          <w:lang w:val="en-CA"/>
        </w:rPr>
        <w:t>sql</w:t>
      </w:r>
      <w:proofErr w:type="spellEnd"/>
      <w:r>
        <w:rPr>
          <w:color w:val="FF0000"/>
          <w:lang w:val="en-CA"/>
        </w:rPr>
        <w:t xml:space="preserve"> queries and commands to </w:t>
      </w:r>
      <w:r w:rsidR="00604260">
        <w:rPr>
          <w:color w:val="FF0000"/>
          <w:lang w:val="en-CA"/>
        </w:rPr>
        <w:t>retrieve, update</w:t>
      </w:r>
      <w:r>
        <w:rPr>
          <w:color w:val="FF0000"/>
          <w:lang w:val="en-CA"/>
        </w:rPr>
        <w:t>, manage data. Call made procedures and functions from packages.</w:t>
      </w:r>
    </w:p>
    <w:p w14:paraId="04A5F273" w14:textId="7386C210" w:rsidR="00B91252" w:rsidRDefault="00B91252" w:rsidP="00A24A03">
      <w:pPr>
        <w:pStyle w:val="ListParagraph"/>
        <w:numPr>
          <w:ilvl w:val="0"/>
          <w:numId w:val="8"/>
        </w:numPr>
        <w:rPr>
          <w:lang w:val="en-CA"/>
        </w:rPr>
      </w:pPr>
      <w:r>
        <w:rPr>
          <w:lang w:val="en-CA"/>
        </w:rPr>
        <w:t>How many objects will we have?</w:t>
      </w:r>
    </w:p>
    <w:p w14:paraId="156F4724" w14:textId="35A08F7A" w:rsidR="00E136E1" w:rsidRPr="00E136E1" w:rsidRDefault="00E136E1" w:rsidP="00E136E1">
      <w:pPr>
        <w:pStyle w:val="ListParagraph"/>
        <w:rPr>
          <w:color w:val="FF0000"/>
          <w:lang w:val="en-CA"/>
        </w:rPr>
      </w:pPr>
      <w:r>
        <w:rPr>
          <w:color w:val="FF0000"/>
          <w:lang w:val="en-CA"/>
        </w:rPr>
        <w:t xml:space="preserve">Objects will represent the entities we have such as products, orders, customers and etc. </w:t>
      </w:r>
      <w:r w:rsidR="00631FF9">
        <w:rPr>
          <w:color w:val="FF0000"/>
          <w:lang w:val="en-CA"/>
        </w:rPr>
        <w:t>So,</w:t>
      </w:r>
      <w:r>
        <w:rPr>
          <w:color w:val="FF0000"/>
          <w:lang w:val="en-CA"/>
        </w:rPr>
        <w:t xml:space="preserve"> the amount </w:t>
      </w:r>
      <w:r w:rsidR="00783784">
        <w:rPr>
          <w:color w:val="FF0000"/>
          <w:lang w:val="en-CA"/>
        </w:rPr>
        <w:t xml:space="preserve">will be based on the </w:t>
      </w:r>
      <w:r w:rsidR="0001215A">
        <w:rPr>
          <w:color w:val="FF0000"/>
          <w:lang w:val="en-CA"/>
        </w:rPr>
        <w:t>number</w:t>
      </w:r>
      <w:r w:rsidR="00783784">
        <w:rPr>
          <w:color w:val="FF0000"/>
          <w:lang w:val="en-CA"/>
        </w:rPr>
        <w:t xml:space="preserve"> of Tables we will have.</w:t>
      </w:r>
    </w:p>
    <w:p w14:paraId="0A5F66A1" w14:textId="7BFFE06E" w:rsidR="00B91252" w:rsidRDefault="00B91252" w:rsidP="00B91252">
      <w:pPr>
        <w:pStyle w:val="Heading2"/>
      </w:pPr>
      <w:r>
        <w:t>Starting Point</w:t>
      </w:r>
    </w:p>
    <w:p w14:paraId="2251DABE" w14:textId="66ADE1BD" w:rsidR="00B91252" w:rsidRDefault="00B91252" w:rsidP="00B91252">
      <w:pPr>
        <w:pStyle w:val="ListParagraph"/>
        <w:numPr>
          <w:ilvl w:val="0"/>
          <w:numId w:val="9"/>
        </w:numPr>
        <w:rPr>
          <w:lang w:val="en-CA"/>
        </w:rPr>
      </w:pPr>
      <w:r>
        <w:rPr>
          <w:lang w:val="en-CA"/>
        </w:rPr>
        <w:t>What needs to be done first?</w:t>
      </w:r>
    </w:p>
    <w:p w14:paraId="793CAD35" w14:textId="4B5A3EDA" w:rsidR="00783784" w:rsidRDefault="00783784" w:rsidP="00783784">
      <w:pPr>
        <w:pStyle w:val="ListParagraph"/>
        <w:rPr>
          <w:color w:val="FF0000"/>
          <w:lang w:val="en-CA"/>
        </w:rPr>
      </w:pPr>
      <w:r>
        <w:rPr>
          <w:color w:val="FF0000"/>
          <w:lang w:val="en-CA"/>
        </w:rPr>
        <w:t>The first step will be normalizing the provided dataset and design a schema. Making the tables structures, their relationship, PKS and FKS</w:t>
      </w:r>
      <w:r w:rsidR="003A5674">
        <w:rPr>
          <w:color w:val="FF0000"/>
          <w:lang w:val="en-CA"/>
        </w:rPr>
        <w:t xml:space="preserve"> and constraints such as Not null.</w:t>
      </w:r>
    </w:p>
    <w:p w14:paraId="0D45B8AF" w14:textId="77777777" w:rsidR="003A5674" w:rsidRPr="00783784" w:rsidRDefault="003A5674" w:rsidP="00783784">
      <w:pPr>
        <w:pStyle w:val="ListParagraph"/>
        <w:rPr>
          <w:color w:val="FF0000"/>
          <w:lang w:val="en-CA"/>
        </w:rPr>
      </w:pPr>
    </w:p>
    <w:p w14:paraId="37BA05BF" w14:textId="365EBB77" w:rsidR="00B91252" w:rsidRDefault="00B91252" w:rsidP="00B91252">
      <w:pPr>
        <w:pStyle w:val="ListParagraph"/>
        <w:numPr>
          <w:ilvl w:val="0"/>
          <w:numId w:val="9"/>
        </w:numPr>
        <w:rPr>
          <w:lang w:val="en-CA"/>
        </w:rPr>
      </w:pPr>
      <w:r>
        <w:rPr>
          <w:lang w:val="en-CA"/>
        </w:rPr>
        <w:t xml:space="preserve">What </w:t>
      </w:r>
      <w:r w:rsidR="00327506">
        <w:rPr>
          <w:lang w:val="en-CA"/>
        </w:rPr>
        <w:t>needs to be done second?</w:t>
      </w:r>
    </w:p>
    <w:p w14:paraId="7971B664" w14:textId="25988273" w:rsidR="00783784" w:rsidRDefault="00783784" w:rsidP="00783784">
      <w:pPr>
        <w:pStyle w:val="ListParagraph"/>
        <w:rPr>
          <w:color w:val="FF0000"/>
          <w:lang w:val="en-CA"/>
        </w:rPr>
      </w:pPr>
      <w:r>
        <w:rPr>
          <w:color w:val="FF0000"/>
          <w:lang w:val="en-CA"/>
        </w:rPr>
        <w:t>After designing the schema, next step will be to create and set up necessary tables and relationships in the database. Additionally, we will start setting up the Java project structure.</w:t>
      </w:r>
    </w:p>
    <w:p w14:paraId="4A20F0FB" w14:textId="77777777" w:rsidR="003A5674" w:rsidRPr="00783784" w:rsidRDefault="003A5674" w:rsidP="00783784">
      <w:pPr>
        <w:pStyle w:val="ListParagraph"/>
        <w:rPr>
          <w:color w:val="FF0000"/>
          <w:lang w:val="en-CA"/>
        </w:rPr>
      </w:pPr>
    </w:p>
    <w:p w14:paraId="30D71163" w14:textId="00B93201" w:rsidR="001A1AAA" w:rsidRDefault="00327506" w:rsidP="008075FE">
      <w:pPr>
        <w:pStyle w:val="ListParagraph"/>
        <w:numPr>
          <w:ilvl w:val="0"/>
          <w:numId w:val="9"/>
        </w:numPr>
        <w:rPr>
          <w:lang w:val="en-CA"/>
        </w:rPr>
      </w:pPr>
      <w:r>
        <w:rPr>
          <w:lang w:val="en-CA"/>
        </w:rPr>
        <w:t>How will tasks be split up?</w:t>
      </w:r>
    </w:p>
    <w:p w14:paraId="017330ED" w14:textId="45FBDB14" w:rsidR="00F04EFC" w:rsidRDefault="00783784" w:rsidP="00783784">
      <w:pPr>
        <w:pStyle w:val="ListParagraph"/>
        <w:rPr>
          <w:color w:val="FF0000"/>
          <w:lang w:val="en-CA"/>
        </w:rPr>
      </w:pPr>
      <w:r>
        <w:rPr>
          <w:color w:val="FF0000"/>
          <w:lang w:val="en-CA"/>
        </w:rPr>
        <w:t>To efficiently manage the project each person will do a little bit of everything since all of us need to be involved in each part of the work. We will divide everything based on comfortability and availabilities for each.</w:t>
      </w:r>
    </w:p>
    <w:p w14:paraId="6A105E36" w14:textId="77777777" w:rsidR="00F04EFC" w:rsidRDefault="00F04EFC">
      <w:pPr>
        <w:rPr>
          <w:color w:val="FF0000"/>
          <w:lang w:val="en-CA"/>
        </w:rPr>
      </w:pPr>
      <w:r>
        <w:rPr>
          <w:color w:val="FF0000"/>
          <w:lang w:val="en-CA"/>
        </w:rPr>
        <w:br w:type="page"/>
      </w:r>
    </w:p>
    <w:p w14:paraId="1FA632E9" w14:textId="77777777" w:rsidR="00783784" w:rsidRPr="00783784" w:rsidRDefault="00783784" w:rsidP="00783784">
      <w:pPr>
        <w:pStyle w:val="ListParagraph"/>
        <w:rPr>
          <w:color w:val="FF0000"/>
          <w:lang w:val="en-CA"/>
        </w:rPr>
      </w:pPr>
    </w:p>
    <w:p w14:paraId="18B069EB" w14:textId="77777777" w:rsidR="00391C84" w:rsidRDefault="00391C84" w:rsidP="00391C84">
      <w:pPr>
        <w:pStyle w:val="Heading1"/>
      </w:pPr>
      <w:r>
        <w:t>Code Design and Setup</w:t>
      </w:r>
    </w:p>
    <w:p w14:paraId="42DC1F0F" w14:textId="1E815F1C" w:rsidR="00391C84" w:rsidRDefault="00391C84" w:rsidP="00391C84">
      <w:r>
        <w:t xml:space="preserve">Having a better understanding of </w:t>
      </w:r>
      <w:r w:rsidR="00D33807">
        <w:t xml:space="preserve">the </w:t>
      </w:r>
      <w:r>
        <w:t>requirements, determine how your code will be designed by answering the following questions:</w:t>
      </w:r>
    </w:p>
    <w:p w14:paraId="11A04F41" w14:textId="49FA4E56" w:rsidR="00391C84" w:rsidRDefault="00391C84" w:rsidP="00391C84">
      <w:pPr>
        <w:pStyle w:val="ListParagraph"/>
        <w:numPr>
          <w:ilvl w:val="0"/>
          <w:numId w:val="5"/>
        </w:numPr>
      </w:pPr>
      <w:r>
        <w:t xml:space="preserve">What will the project folders look like? Think about how </w:t>
      </w:r>
      <w:r w:rsidR="00EA111E">
        <w:t>Java</w:t>
      </w:r>
      <w:r>
        <w:t xml:space="preserve"> projects are </w:t>
      </w:r>
      <w:r w:rsidR="003A5674">
        <w:t>structured.</w:t>
      </w:r>
    </w:p>
    <w:p w14:paraId="597DB3D3" w14:textId="4C67B754" w:rsidR="003A5674" w:rsidRDefault="003A5674" w:rsidP="003A5674">
      <w:pPr>
        <w:pStyle w:val="ListParagraph"/>
        <w:rPr>
          <w:color w:val="FF0000"/>
        </w:rPr>
      </w:pPr>
      <w:r>
        <w:rPr>
          <w:color w:val="FF0000"/>
        </w:rPr>
        <w:t>-</w:t>
      </w:r>
      <w:r w:rsidR="00F57B8F">
        <w:rPr>
          <w:color w:val="FF0000"/>
        </w:rPr>
        <w:t>Fall2023D</w:t>
      </w:r>
      <w:r>
        <w:rPr>
          <w:color w:val="FF0000"/>
        </w:rPr>
        <w:t xml:space="preserve">atabase2FinalProject </w:t>
      </w:r>
      <w:r>
        <w:rPr>
          <w:color w:val="FF0000"/>
        </w:rPr>
        <w:t>(folder)</w:t>
      </w:r>
    </w:p>
    <w:p w14:paraId="7D5F3EAC" w14:textId="774EDEF4" w:rsidR="003A5674" w:rsidRDefault="003A5674" w:rsidP="003A5674">
      <w:pPr>
        <w:pStyle w:val="ListParagraph"/>
        <w:rPr>
          <w:color w:val="FF0000"/>
        </w:rPr>
      </w:pPr>
      <w:r>
        <w:rPr>
          <w:color w:val="FF0000"/>
        </w:rPr>
        <w:tab/>
        <w:t>-sql (folder)</w:t>
      </w:r>
    </w:p>
    <w:p w14:paraId="5C7966F0" w14:textId="5E1CBFCA" w:rsidR="003A5674" w:rsidRDefault="003A5674" w:rsidP="003A5674">
      <w:pPr>
        <w:pStyle w:val="ListParagraph"/>
        <w:rPr>
          <w:color w:val="FF0000"/>
          <w:lang w:val="en-CA"/>
        </w:rPr>
      </w:pPr>
      <w:r>
        <w:rPr>
          <w:color w:val="FF0000"/>
        </w:rPr>
        <w:tab/>
      </w:r>
      <w:r>
        <w:rPr>
          <w:color w:val="FF0000"/>
        </w:rPr>
        <w:tab/>
      </w:r>
      <w:r w:rsidRPr="003A5674">
        <w:rPr>
          <w:color w:val="FF0000"/>
          <w:lang w:val="en-CA"/>
        </w:rPr>
        <w:t>-setup.sql</w:t>
      </w:r>
    </w:p>
    <w:p w14:paraId="7DF1124C" w14:textId="79C79D67" w:rsidR="003A5674" w:rsidRPr="003A5674" w:rsidRDefault="003A5674" w:rsidP="003A5674">
      <w:pPr>
        <w:pStyle w:val="ListParagraph"/>
        <w:rPr>
          <w:color w:val="FF0000"/>
          <w:lang w:val="en-CA"/>
        </w:rPr>
      </w:pPr>
      <w:r>
        <w:rPr>
          <w:color w:val="FF0000"/>
          <w:lang w:val="en-CA"/>
        </w:rPr>
        <w:tab/>
      </w:r>
      <w:r>
        <w:rPr>
          <w:color w:val="FF0000"/>
          <w:lang w:val="en-CA"/>
        </w:rPr>
        <w:tab/>
        <w:t>-remove.sql</w:t>
      </w:r>
    </w:p>
    <w:p w14:paraId="5C985CF5" w14:textId="7E46F924" w:rsidR="003A5674" w:rsidRPr="00E10EF5" w:rsidRDefault="003A5674" w:rsidP="003A5674">
      <w:pPr>
        <w:pStyle w:val="ListParagraph"/>
        <w:ind w:firstLine="720"/>
        <w:rPr>
          <w:color w:val="FF0000"/>
          <w:lang w:val="en-CA"/>
        </w:rPr>
      </w:pPr>
      <w:r w:rsidRPr="00E10EF5">
        <w:rPr>
          <w:color w:val="FF0000"/>
          <w:lang w:val="en-CA"/>
        </w:rPr>
        <w:t xml:space="preserve">-documents </w:t>
      </w:r>
      <w:r>
        <w:rPr>
          <w:color w:val="FF0000"/>
        </w:rPr>
        <w:t>(folder)</w:t>
      </w:r>
    </w:p>
    <w:p w14:paraId="506B3B86" w14:textId="651310EB" w:rsidR="003A5674" w:rsidRPr="00E10EF5" w:rsidRDefault="003A5674" w:rsidP="003A5674">
      <w:pPr>
        <w:pStyle w:val="ListParagraph"/>
        <w:rPr>
          <w:color w:val="FF0000"/>
          <w:lang w:val="en-CA"/>
        </w:rPr>
      </w:pPr>
      <w:r w:rsidRPr="00E10EF5">
        <w:rPr>
          <w:color w:val="FF0000"/>
          <w:lang w:val="en-CA"/>
        </w:rPr>
        <w:tab/>
      </w:r>
      <w:r w:rsidRPr="00E10EF5">
        <w:rPr>
          <w:color w:val="FF0000"/>
          <w:lang w:val="en-CA"/>
        </w:rPr>
        <w:tab/>
        <w:t>-ProjectP</w:t>
      </w:r>
      <w:r w:rsidR="00E10EF5" w:rsidRPr="00E10EF5">
        <w:rPr>
          <w:color w:val="FF0000"/>
          <w:lang w:val="en-CA"/>
        </w:rPr>
        <w:t>l</w:t>
      </w:r>
      <w:r w:rsidRPr="00E10EF5">
        <w:rPr>
          <w:color w:val="FF0000"/>
          <w:lang w:val="en-CA"/>
        </w:rPr>
        <w:t>anningExercise.doc</w:t>
      </w:r>
    </w:p>
    <w:p w14:paraId="3C395E97" w14:textId="500F4809" w:rsidR="00E10EF5" w:rsidRPr="003A5674" w:rsidRDefault="00E10EF5" w:rsidP="003A5674">
      <w:pPr>
        <w:pStyle w:val="ListParagraph"/>
        <w:rPr>
          <w:color w:val="FF0000"/>
          <w:lang w:val="fr-CA"/>
        </w:rPr>
      </w:pPr>
      <w:r w:rsidRPr="00E10EF5">
        <w:rPr>
          <w:color w:val="FF0000"/>
          <w:lang w:val="en-CA"/>
        </w:rPr>
        <w:tab/>
      </w:r>
      <w:r w:rsidRPr="00E10EF5">
        <w:rPr>
          <w:color w:val="FF0000"/>
          <w:lang w:val="en-CA"/>
        </w:rPr>
        <w:tab/>
      </w:r>
      <w:r>
        <w:rPr>
          <w:color w:val="FF0000"/>
          <w:lang w:val="fr-CA"/>
        </w:rPr>
        <w:t>-ProjectPlanning.pdf</w:t>
      </w:r>
    </w:p>
    <w:p w14:paraId="1664FF37" w14:textId="14BFB1F4" w:rsidR="003A5674" w:rsidRPr="003A5674" w:rsidRDefault="003A5674" w:rsidP="003A5674">
      <w:pPr>
        <w:pStyle w:val="ListParagraph"/>
        <w:rPr>
          <w:color w:val="FF0000"/>
          <w:lang w:val="fr-CA"/>
        </w:rPr>
      </w:pPr>
      <w:r w:rsidRPr="003A5674">
        <w:rPr>
          <w:color w:val="FF0000"/>
          <w:lang w:val="fr-CA"/>
        </w:rPr>
        <w:tab/>
      </w:r>
      <w:r w:rsidRPr="003A5674">
        <w:rPr>
          <w:color w:val="FF0000"/>
          <w:lang w:val="fr-CA"/>
        </w:rPr>
        <w:tab/>
        <w:t>-Design.pdf</w:t>
      </w:r>
    </w:p>
    <w:p w14:paraId="2CE48A90" w14:textId="09DC56B9" w:rsidR="003A5674" w:rsidRDefault="003A5674" w:rsidP="003A5674">
      <w:pPr>
        <w:pStyle w:val="ListParagraph"/>
        <w:rPr>
          <w:color w:val="FF0000"/>
        </w:rPr>
      </w:pPr>
      <w:r w:rsidRPr="003A5674">
        <w:rPr>
          <w:color w:val="FF0000"/>
          <w:lang w:val="fr-CA"/>
        </w:rPr>
        <w:tab/>
        <w:t>-</w:t>
      </w:r>
      <w:r>
        <w:rPr>
          <w:color w:val="FF0000"/>
          <w:lang w:val="fr-CA"/>
        </w:rPr>
        <w:t xml:space="preserve">code </w:t>
      </w:r>
      <w:r>
        <w:rPr>
          <w:color w:val="FF0000"/>
        </w:rPr>
        <w:t>(folder)</w:t>
      </w:r>
    </w:p>
    <w:p w14:paraId="7BCCEFC1" w14:textId="7B122419" w:rsidR="003A5674" w:rsidRDefault="003A5674" w:rsidP="003A5674">
      <w:pPr>
        <w:pStyle w:val="ListParagraph"/>
        <w:rPr>
          <w:color w:val="FF0000"/>
        </w:rPr>
      </w:pPr>
      <w:r>
        <w:rPr>
          <w:color w:val="FF0000"/>
        </w:rPr>
        <w:tab/>
      </w:r>
      <w:r>
        <w:rPr>
          <w:color w:val="FF0000"/>
        </w:rPr>
        <w:tab/>
        <w:t xml:space="preserve">-src </w:t>
      </w:r>
      <w:r>
        <w:rPr>
          <w:color w:val="FF0000"/>
        </w:rPr>
        <w:t>(folder)</w:t>
      </w:r>
    </w:p>
    <w:p w14:paraId="4D4E155E" w14:textId="0F61C3B4" w:rsidR="003A5674" w:rsidRDefault="003A5674" w:rsidP="003A5674">
      <w:pPr>
        <w:pStyle w:val="ListParagraph"/>
        <w:rPr>
          <w:color w:val="FF0000"/>
        </w:rPr>
      </w:pPr>
      <w:r>
        <w:rPr>
          <w:color w:val="FF0000"/>
        </w:rPr>
        <w:tab/>
      </w:r>
      <w:r>
        <w:rPr>
          <w:color w:val="FF0000"/>
        </w:rPr>
        <w:tab/>
      </w:r>
      <w:r>
        <w:rPr>
          <w:color w:val="FF0000"/>
        </w:rPr>
        <w:tab/>
        <w:t xml:space="preserve">-main </w:t>
      </w:r>
      <w:r>
        <w:rPr>
          <w:color w:val="FF0000"/>
        </w:rPr>
        <w:t>(folder)</w:t>
      </w:r>
    </w:p>
    <w:p w14:paraId="18ADBAC6" w14:textId="2A3A094F" w:rsidR="003A5674" w:rsidRDefault="003A5674" w:rsidP="003A5674">
      <w:pPr>
        <w:pStyle w:val="ListParagraph"/>
        <w:rPr>
          <w:color w:val="FF0000"/>
        </w:rPr>
      </w:pPr>
      <w:r>
        <w:rPr>
          <w:color w:val="FF0000"/>
        </w:rPr>
        <w:tab/>
      </w:r>
      <w:r>
        <w:rPr>
          <w:color w:val="FF0000"/>
        </w:rPr>
        <w:tab/>
      </w:r>
      <w:r>
        <w:rPr>
          <w:color w:val="FF0000"/>
        </w:rPr>
        <w:tab/>
      </w:r>
      <w:r>
        <w:rPr>
          <w:color w:val="FF0000"/>
        </w:rPr>
        <w:tab/>
        <w:t xml:space="preserve">-java </w:t>
      </w:r>
      <w:r>
        <w:rPr>
          <w:color w:val="FF0000"/>
        </w:rPr>
        <w:t>(folder)</w:t>
      </w:r>
    </w:p>
    <w:p w14:paraId="4F9B786A" w14:textId="3205B113"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t xml:space="preserve">-(package) </w:t>
      </w:r>
      <w:r>
        <w:rPr>
          <w:color w:val="FF0000"/>
        </w:rPr>
        <w:t>(folder)</w:t>
      </w:r>
    </w:p>
    <w:p w14:paraId="0D59A6AC" w14:textId="4E64A8A7"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t xml:space="preserve">-(group) </w:t>
      </w:r>
      <w:r>
        <w:rPr>
          <w:color w:val="FF0000"/>
        </w:rPr>
        <w:t>(folder)</w:t>
      </w:r>
    </w:p>
    <w:p w14:paraId="1F668235" w14:textId="4332DEF9"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-App.java</w:t>
      </w:r>
    </w:p>
    <w:p w14:paraId="29E44612" w14:textId="35CDF0CA"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-Services.java (all the methods)</w:t>
      </w:r>
    </w:p>
    <w:p w14:paraId="61ABA20C" w14:textId="05CE616F" w:rsidR="003A5674" w:rsidRDefault="003A5674"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w:t>
      </w:r>
      <w:r w:rsidR="00F04EFC">
        <w:rPr>
          <w:color w:val="FF0000"/>
        </w:rPr>
        <w:t>product.java</w:t>
      </w:r>
    </w:p>
    <w:p w14:paraId="1A9A19D6" w14:textId="03C00289"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-orders.java</w:t>
      </w:r>
    </w:p>
    <w:p w14:paraId="15C1A816" w14:textId="0568CD95"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-customers.java</w:t>
      </w:r>
    </w:p>
    <w:p w14:paraId="3E3E4CD0" w14:textId="788FE38B"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-reviews.java</w:t>
      </w:r>
    </w:p>
    <w:p w14:paraId="3AD9169A" w14:textId="57C655F9"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-inventory.java</w:t>
      </w:r>
    </w:p>
    <w:p w14:paraId="3293E26F" w14:textId="59761C42" w:rsidR="00F04EFC" w:rsidRDefault="00F04EFC" w:rsidP="003A5674">
      <w:pPr>
        <w:pStyle w:val="ListParagraph"/>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t>-store.java</w:t>
      </w:r>
    </w:p>
    <w:p w14:paraId="22BCAE09" w14:textId="2C126A13" w:rsidR="00F9693A" w:rsidRDefault="00F9693A" w:rsidP="003A5674">
      <w:pPr>
        <w:pStyle w:val="ListParagraph"/>
        <w:rPr>
          <w:color w:val="FF0000"/>
        </w:rPr>
      </w:pPr>
      <w:r>
        <w:rPr>
          <w:color w:val="FF0000"/>
        </w:rPr>
        <w:tab/>
      </w:r>
      <w:r>
        <w:rPr>
          <w:color w:val="FF0000"/>
        </w:rPr>
        <w:tab/>
      </w:r>
      <w:r w:rsidR="00D3728A">
        <w:rPr>
          <w:color w:val="FF0000"/>
        </w:rPr>
        <w:tab/>
      </w:r>
      <w:r>
        <w:rPr>
          <w:color w:val="FF0000"/>
        </w:rPr>
        <w:t xml:space="preserve">-test </w:t>
      </w:r>
      <w:r>
        <w:rPr>
          <w:color w:val="FF0000"/>
        </w:rPr>
        <w:t>(folder</w:t>
      </w:r>
      <w:r w:rsidR="00D3728A">
        <w:rPr>
          <w:color w:val="FF0000"/>
        </w:rPr>
        <w:t xml:space="preserve"> like main</w:t>
      </w:r>
      <w:r>
        <w:rPr>
          <w:color w:val="FF0000"/>
        </w:rPr>
        <w:t>)</w:t>
      </w:r>
    </w:p>
    <w:p w14:paraId="50E0AFBC" w14:textId="60A80F6B" w:rsidR="00D3728A" w:rsidRDefault="00D3728A" w:rsidP="003A5674">
      <w:pPr>
        <w:pStyle w:val="ListParagraph"/>
        <w:rPr>
          <w:color w:val="FF0000"/>
        </w:rPr>
      </w:pPr>
      <w:r>
        <w:rPr>
          <w:color w:val="FF0000"/>
        </w:rPr>
        <w:tab/>
      </w:r>
      <w:r>
        <w:rPr>
          <w:color w:val="FF0000"/>
        </w:rPr>
        <w:tab/>
        <w:t xml:space="preserve">-target </w:t>
      </w:r>
      <w:r>
        <w:rPr>
          <w:color w:val="FF0000"/>
        </w:rPr>
        <w:t>(folder)</w:t>
      </w:r>
    </w:p>
    <w:p w14:paraId="6707EF7A" w14:textId="67839A66" w:rsidR="00D3728A" w:rsidRDefault="00D3728A" w:rsidP="003A5674">
      <w:pPr>
        <w:pStyle w:val="ListParagraph"/>
        <w:rPr>
          <w:color w:val="FF0000"/>
        </w:rPr>
      </w:pPr>
      <w:r>
        <w:rPr>
          <w:color w:val="FF0000"/>
        </w:rPr>
        <w:tab/>
      </w:r>
      <w:r>
        <w:rPr>
          <w:color w:val="FF0000"/>
        </w:rPr>
        <w:tab/>
      </w:r>
      <w:r>
        <w:rPr>
          <w:color w:val="FF0000"/>
        </w:rPr>
        <w:tab/>
        <w:t xml:space="preserve">-classes </w:t>
      </w:r>
      <w:r>
        <w:rPr>
          <w:color w:val="FF0000"/>
        </w:rPr>
        <w:t>(folder</w:t>
      </w:r>
      <w:r>
        <w:rPr>
          <w:color w:val="FF0000"/>
        </w:rPr>
        <w:t xml:space="preserve"> like main</w:t>
      </w:r>
      <w:r>
        <w:rPr>
          <w:color w:val="FF0000"/>
        </w:rPr>
        <w:t>)</w:t>
      </w:r>
    </w:p>
    <w:p w14:paraId="15BA0CED" w14:textId="48E8D061" w:rsidR="00D3728A" w:rsidRDefault="00D3728A" w:rsidP="003A5674">
      <w:pPr>
        <w:pStyle w:val="ListParagraph"/>
        <w:rPr>
          <w:color w:val="FF0000"/>
        </w:rPr>
      </w:pPr>
      <w:r>
        <w:rPr>
          <w:color w:val="FF0000"/>
        </w:rPr>
        <w:tab/>
      </w:r>
      <w:r>
        <w:rPr>
          <w:color w:val="FF0000"/>
        </w:rPr>
        <w:tab/>
      </w:r>
      <w:r>
        <w:rPr>
          <w:color w:val="FF0000"/>
        </w:rPr>
        <w:tab/>
        <w:t>-test-classes</w:t>
      </w:r>
      <w:r>
        <w:t xml:space="preserve"> </w:t>
      </w:r>
      <w:r>
        <w:rPr>
          <w:color w:val="FF0000"/>
        </w:rPr>
        <w:t>(folder</w:t>
      </w:r>
      <w:r>
        <w:rPr>
          <w:color w:val="FF0000"/>
        </w:rPr>
        <w:t xml:space="preserve"> like main</w:t>
      </w:r>
      <w:r>
        <w:rPr>
          <w:color w:val="FF0000"/>
        </w:rPr>
        <w:t>)</w:t>
      </w:r>
    </w:p>
    <w:p w14:paraId="55410CBE" w14:textId="5675FE69" w:rsidR="00D3728A" w:rsidRPr="00D3728A" w:rsidRDefault="00D3728A" w:rsidP="003A5674">
      <w:pPr>
        <w:pStyle w:val="ListParagraph"/>
      </w:pPr>
      <w:r>
        <w:rPr>
          <w:color w:val="FF0000"/>
        </w:rPr>
        <w:tab/>
      </w:r>
      <w:r>
        <w:rPr>
          <w:color w:val="FF0000"/>
        </w:rPr>
        <w:tab/>
        <w:t>-pom.xml</w:t>
      </w:r>
    </w:p>
    <w:p w14:paraId="40715AD4" w14:textId="77777777" w:rsidR="00D3728A" w:rsidRPr="003A5674" w:rsidRDefault="00D3728A" w:rsidP="003A5674">
      <w:pPr>
        <w:pStyle w:val="ListParagraph"/>
        <w:rPr>
          <w:color w:val="FF0000"/>
        </w:rPr>
      </w:pPr>
    </w:p>
    <w:p w14:paraId="4E0D2B0F" w14:textId="5C93DA65" w:rsidR="00391C84" w:rsidRDefault="00391C84" w:rsidP="00391C84">
      <w:pPr>
        <w:pStyle w:val="ListParagraph"/>
        <w:numPr>
          <w:ilvl w:val="0"/>
          <w:numId w:val="5"/>
        </w:numPr>
      </w:pPr>
      <w:r>
        <w:t xml:space="preserve">What scripts will you need to </w:t>
      </w:r>
      <w:r w:rsidR="00270C17">
        <w:t>set up</w:t>
      </w:r>
      <w:r>
        <w:t xml:space="preserve"> the project?</w:t>
      </w:r>
    </w:p>
    <w:p w14:paraId="2F4471F4" w14:textId="77777777" w:rsidR="00661E52" w:rsidRDefault="00661E52" w:rsidP="00661E52">
      <w:pPr>
        <w:pStyle w:val="ListParagraph"/>
      </w:pPr>
    </w:p>
    <w:p w14:paraId="6A39ABFF" w14:textId="77777777" w:rsidR="00391C84" w:rsidRDefault="00391C84" w:rsidP="00391C84">
      <w:pPr>
        <w:pStyle w:val="ListParagraph"/>
        <w:numPr>
          <w:ilvl w:val="0"/>
          <w:numId w:val="5"/>
        </w:numPr>
      </w:pPr>
      <w:r>
        <w:t xml:space="preserve">Create a git repo and place it on Gitlab with the group members for the project. Add the instructor to this repo and provide the </w:t>
      </w:r>
      <w:proofErr w:type="gramStart"/>
      <w:r>
        <w:t>URL</w:t>
      </w:r>
      <w:proofErr w:type="gramEnd"/>
    </w:p>
    <w:p w14:paraId="50E0D8E6" w14:textId="575C8BBD" w:rsidR="00661E52" w:rsidRPr="00246A50" w:rsidRDefault="00246A50" w:rsidP="00661E52">
      <w:pPr>
        <w:pStyle w:val="ListParagraph"/>
        <w:rPr>
          <w:color w:val="FF0000"/>
        </w:rPr>
      </w:pPr>
      <w:r w:rsidRPr="00246A50">
        <w:rPr>
          <w:color w:val="FF0000"/>
        </w:rPr>
        <w:t>https://gitlab.com/wuKevin/fall2023database2finalproject</w:t>
      </w:r>
    </w:p>
    <w:p w14:paraId="418855C4" w14:textId="7CF1CF19" w:rsidR="00391C84" w:rsidRDefault="00391C84" w:rsidP="00391C84">
      <w:pPr>
        <w:pStyle w:val="ListParagraph"/>
        <w:numPr>
          <w:ilvl w:val="0"/>
          <w:numId w:val="5"/>
        </w:numPr>
      </w:pPr>
      <w:r>
        <w:t xml:space="preserve">Setup the basic elements of the </w:t>
      </w:r>
      <w:r w:rsidR="00EA111E">
        <w:t>Java</w:t>
      </w:r>
      <w:r>
        <w:t xml:space="preserve"> Project as per the project specs and your answers to the questions above</w:t>
      </w:r>
    </w:p>
    <w:p w14:paraId="416243CB" w14:textId="0D35F8E7" w:rsidR="00391C84" w:rsidRDefault="00EA111E" w:rsidP="00391C84">
      <w:pPr>
        <w:pStyle w:val="ListParagraph"/>
        <w:numPr>
          <w:ilvl w:val="1"/>
          <w:numId w:val="5"/>
        </w:numPr>
      </w:pPr>
      <w:r>
        <w:t xml:space="preserve">Ensure that the required files are present in the </w:t>
      </w:r>
      <w:proofErr w:type="gramStart"/>
      <w:r>
        <w:t>repo</w:t>
      </w:r>
      <w:proofErr w:type="gramEnd"/>
    </w:p>
    <w:p w14:paraId="6A9A717C" w14:textId="6B91DDFA" w:rsidR="00EA111E" w:rsidRDefault="00EA111E" w:rsidP="00391C84">
      <w:pPr>
        <w:pStyle w:val="ListParagraph"/>
        <w:numPr>
          <w:ilvl w:val="1"/>
          <w:numId w:val="5"/>
        </w:numPr>
      </w:pPr>
      <w:r>
        <w:t xml:space="preserve">Add any libraries that are </w:t>
      </w:r>
      <w:proofErr w:type="gramStart"/>
      <w:r>
        <w:t>required</w:t>
      </w:r>
      <w:proofErr w:type="gramEnd"/>
    </w:p>
    <w:p w14:paraId="55FDA51F" w14:textId="3C14B054" w:rsidR="00EA111E" w:rsidRDefault="00EA111E" w:rsidP="00391C84">
      <w:pPr>
        <w:pStyle w:val="ListParagraph"/>
        <w:numPr>
          <w:ilvl w:val="1"/>
          <w:numId w:val="5"/>
        </w:numPr>
      </w:pPr>
      <w:r>
        <w:lastRenderedPageBreak/>
        <w:t xml:space="preserve">Ensure that all team members can clone the repo and compile and run the </w:t>
      </w:r>
      <w:proofErr w:type="gramStart"/>
      <w:r>
        <w:t>project</w:t>
      </w:r>
      <w:proofErr w:type="gramEnd"/>
    </w:p>
    <w:p w14:paraId="73C1CB2E" w14:textId="77777777" w:rsidR="00B10701" w:rsidRDefault="00B10701" w:rsidP="00B10701">
      <w:pPr>
        <w:pStyle w:val="Heading1"/>
      </w:pPr>
      <w:r>
        <w:t>Deliverable</w:t>
      </w:r>
    </w:p>
    <w:p w14:paraId="057F0D19" w14:textId="79B44540" w:rsidR="00391C84" w:rsidRDefault="00391C84" w:rsidP="00391C84">
      <w:r>
        <w:t>Create a pdf document called ProjectPlanning.pdf with the following sections:</w:t>
      </w:r>
    </w:p>
    <w:p w14:paraId="53F18A60" w14:textId="79FA3448" w:rsidR="008075FE" w:rsidRDefault="001C60D9" w:rsidP="008075FE">
      <w:pPr>
        <w:pStyle w:val="ListParagraph"/>
        <w:numPr>
          <w:ilvl w:val="0"/>
          <w:numId w:val="3"/>
        </w:numPr>
        <w:ind w:left="360"/>
      </w:pPr>
      <w:r>
        <w:t xml:space="preserve">Plan your project </w:t>
      </w:r>
      <w:proofErr w:type="gramStart"/>
      <w:r>
        <w:t>stages</w:t>
      </w:r>
      <w:proofErr w:type="gramEnd"/>
    </w:p>
    <w:p w14:paraId="0EB4A9F1" w14:textId="5E5A04D0" w:rsidR="001C60D9" w:rsidRDefault="003A5D48" w:rsidP="001C60D9">
      <w:pPr>
        <w:pStyle w:val="ListParagraph"/>
        <w:numPr>
          <w:ilvl w:val="0"/>
          <w:numId w:val="3"/>
        </w:numPr>
      </w:pPr>
      <w:r>
        <w:t xml:space="preserve">You should plan out your tasks and to </w:t>
      </w:r>
      <w:proofErr w:type="gramStart"/>
      <w:r>
        <w:t>do’s</w:t>
      </w:r>
      <w:proofErr w:type="gramEnd"/>
      <w:r>
        <w:t xml:space="preserve"> for 3 weeks</w:t>
      </w:r>
      <w:r w:rsidR="00BE63AF">
        <w:t xml:space="preserve"> (3 stages defined</w:t>
      </w:r>
      <w:r w:rsidR="00432962">
        <w:t xml:space="preserve"> and tasks for each member</w:t>
      </w:r>
      <w:r w:rsidR="00BE63AF">
        <w:t>).</w:t>
      </w:r>
    </w:p>
    <w:p w14:paraId="411D5B0C" w14:textId="3C2F93F9" w:rsidR="008075FE" w:rsidRDefault="008075FE" w:rsidP="008075FE">
      <w:pPr>
        <w:pStyle w:val="ListParagraph"/>
        <w:numPr>
          <w:ilvl w:val="0"/>
          <w:numId w:val="3"/>
        </w:numPr>
        <w:ind w:left="360"/>
      </w:pPr>
      <w:r>
        <w:t>Understanding the Project</w:t>
      </w:r>
    </w:p>
    <w:p w14:paraId="31AC9B43" w14:textId="77777777" w:rsidR="00391C84" w:rsidRDefault="00391C84" w:rsidP="00391C84">
      <w:pPr>
        <w:pStyle w:val="ListParagraph"/>
        <w:numPr>
          <w:ilvl w:val="1"/>
          <w:numId w:val="3"/>
        </w:numPr>
        <w:ind w:left="1080"/>
      </w:pPr>
      <w:r>
        <w:t>Answer the questions given above about the project. Ensure you answer the questions with the number used for the questions.</w:t>
      </w:r>
    </w:p>
    <w:p w14:paraId="45CD144F" w14:textId="77777777" w:rsidR="00391C84" w:rsidRDefault="00391C84" w:rsidP="00391C84">
      <w:pPr>
        <w:pStyle w:val="ListParagraph"/>
        <w:numPr>
          <w:ilvl w:val="0"/>
          <w:numId w:val="3"/>
        </w:numPr>
        <w:ind w:left="360"/>
      </w:pPr>
      <w:r>
        <w:t>Examining the Requirements</w:t>
      </w:r>
    </w:p>
    <w:p w14:paraId="6790F2AA" w14:textId="77777777" w:rsidR="00391C84" w:rsidRDefault="00391C84" w:rsidP="00391C84">
      <w:pPr>
        <w:pStyle w:val="ListParagraph"/>
        <w:numPr>
          <w:ilvl w:val="1"/>
          <w:numId w:val="3"/>
        </w:numPr>
        <w:ind w:left="1080"/>
      </w:pPr>
      <w:r>
        <w:t xml:space="preserve">Answers the questions above about the </w:t>
      </w:r>
      <w:proofErr w:type="gramStart"/>
      <w:r>
        <w:t>requirements</w:t>
      </w:r>
      <w:proofErr w:type="gramEnd"/>
    </w:p>
    <w:p w14:paraId="3EBA470A" w14:textId="77777777" w:rsidR="00391C84" w:rsidRDefault="00391C84" w:rsidP="00391C84">
      <w:pPr>
        <w:pStyle w:val="ListParagraph"/>
        <w:numPr>
          <w:ilvl w:val="0"/>
          <w:numId w:val="3"/>
        </w:numPr>
        <w:ind w:left="360"/>
      </w:pPr>
      <w:r>
        <w:t>Code Design</w:t>
      </w:r>
    </w:p>
    <w:p w14:paraId="0B4417F6" w14:textId="77777777" w:rsidR="00391C84" w:rsidRDefault="00391C84" w:rsidP="00391C84">
      <w:pPr>
        <w:pStyle w:val="ListParagraph"/>
        <w:numPr>
          <w:ilvl w:val="1"/>
          <w:numId w:val="3"/>
        </w:numPr>
        <w:ind w:left="1080"/>
      </w:pPr>
      <w:r>
        <w:t>Answer the questions above about the Code Design</w:t>
      </w:r>
    </w:p>
    <w:p w14:paraId="5619EA8C" w14:textId="4144E1A8" w:rsidR="00E703B2" w:rsidRDefault="00391C84" w:rsidP="0015514A">
      <w:pPr>
        <w:pStyle w:val="ListParagraph"/>
        <w:numPr>
          <w:ilvl w:val="1"/>
          <w:numId w:val="3"/>
        </w:numPr>
        <w:ind w:left="1080"/>
      </w:pPr>
      <w:r>
        <w:t xml:space="preserve">Setup the repo as described and provide a URL for the </w:t>
      </w:r>
      <w:proofErr w:type="gramStart"/>
      <w:r>
        <w:t>instructor</w:t>
      </w:r>
      <w:proofErr w:type="gramEnd"/>
    </w:p>
    <w:p w14:paraId="0A91C2D3" w14:textId="77777777" w:rsidR="0015514A" w:rsidRDefault="0015514A" w:rsidP="0015514A">
      <w:pPr>
        <w:pStyle w:val="ListParagraph"/>
        <w:numPr>
          <w:ilvl w:val="1"/>
          <w:numId w:val="3"/>
        </w:numPr>
        <w:ind w:left="1080"/>
      </w:pPr>
    </w:p>
    <w:p w14:paraId="209A7124" w14:textId="0DE2EFE5" w:rsidR="00391C84" w:rsidRDefault="00391C84" w:rsidP="00391C84">
      <w:r>
        <w:t>Submit the result in Moodle, note only one submission is needed per group.</w:t>
      </w:r>
    </w:p>
    <w:sectPr w:rsidR="00391C8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50DD" w14:textId="77777777" w:rsidR="00272BBA" w:rsidRDefault="00272BBA" w:rsidP="00035817">
      <w:pPr>
        <w:spacing w:after="0" w:line="240" w:lineRule="auto"/>
      </w:pPr>
      <w:r>
        <w:separator/>
      </w:r>
    </w:p>
  </w:endnote>
  <w:endnote w:type="continuationSeparator" w:id="0">
    <w:p w14:paraId="0F386B61" w14:textId="77777777" w:rsidR="00272BBA" w:rsidRDefault="00272BBA" w:rsidP="00035817">
      <w:pPr>
        <w:spacing w:after="0" w:line="240" w:lineRule="auto"/>
      </w:pPr>
      <w:r>
        <w:continuationSeparator/>
      </w:r>
    </w:p>
  </w:endnote>
  <w:endnote w:type="continuationNotice" w:id="1">
    <w:p w14:paraId="6E76AAB1" w14:textId="77777777" w:rsidR="00272BBA" w:rsidRDefault="00272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735E" w14:textId="77777777" w:rsidR="00035817" w:rsidRDefault="00035817">
    <w:pPr>
      <w:pStyle w:val="Footer"/>
    </w:pPr>
    <w:r>
      <w:t xml:space="preserve">Prepared by: </w:t>
    </w:r>
    <w:sdt>
      <w:sdtPr>
        <w:alias w:val="Author"/>
        <w:tag w:val=""/>
        <w:id w:val="-2133549084"/>
        <w:placeholder>
          <w:docPart w:val="F7A4F612E2164EE8AC15627FE29B25DA"/>
        </w:placeholder>
        <w:dataBinding w:prefixMappings="xmlns:ns0='http://purl.org/dc/elements/1.1/' xmlns:ns1='http://schemas.openxmlformats.org/package/2006/metadata/core-properties' " w:xpath="/ns1:coreProperties[1]/ns0:creator[1]" w:storeItemID="{6C3C8BC8-F283-45AE-878A-BAB7291924A1}"/>
        <w:text/>
      </w:sdtPr>
      <w:sdtContent>
        <w:r w:rsidR="00391C84">
          <w:t>Administrator</w:t>
        </w:r>
      </w:sdtContent>
    </w:sdt>
    <w:r>
      <w:tab/>
    </w:r>
    <w:r>
      <w:tab/>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BFE0" w14:textId="77777777" w:rsidR="00272BBA" w:rsidRDefault="00272BBA" w:rsidP="00035817">
      <w:pPr>
        <w:spacing w:after="0" w:line="240" w:lineRule="auto"/>
      </w:pPr>
      <w:r>
        <w:separator/>
      </w:r>
    </w:p>
  </w:footnote>
  <w:footnote w:type="continuationSeparator" w:id="0">
    <w:p w14:paraId="239B98ED" w14:textId="77777777" w:rsidR="00272BBA" w:rsidRDefault="00272BBA" w:rsidP="00035817">
      <w:pPr>
        <w:spacing w:after="0" w:line="240" w:lineRule="auto"/>
      </w:pPr>
      <w:r>
        <w:continuationSeparator/>
      </w:r>
    </w:p>
  </w:footnote>
  <w:footnote w:type="continuationNotice" w:id="1">
    <w:p w14:paraId="602A8C76" w14:textId="77777777" w:rsidR="00272BBA" w:rsidRDefault="00272B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C1A0" w14:textId="52682380" w:rsidR="00035817" w:rsidRDefault="00035817">
    <w:pPr>
      <w:pStyle w:val="Header"/>
    </w:pPr>
    <w:r>
      <w:fldChar w:fldCharType="begin"/>
    </w:r>
    <w:r>
      <w:instrText xml:space="preserve"> DATE  \@ "MMMM d, yyyy"  \* MERGEFORMAT </w:instrText>
    </w:r>
    <w:r>
      <w:fldChar w:fldCharType="separate"/>
    </w:r>
    <w:r w:rsidR="009163FE">
      <w:rPr>
        <w:noProof/>
      </w:rPr>
      <w:t>October 30, 2023</w:t>
    </w:r>
    <w:r>
      <w:fldChar w:fldCharType="end"/>
    </w:r>
    <w:r>
      <w:tab/>
      <w:t>Databases II</w:t>
    </w:r>
    <w:r>
      <w:tab/>
      <w:t>420-331-DW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79A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A2083"/>
    <w:multiLevelType w:val="hybridMultilevel"/>
    <w:tmpl w:val="DE74B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E3FB0"/>
    <w:multiLevelType w:val="hybridMultilevel"/>
    <w:tmpl w:val="FFF036DC"/>
    <w:lvl w:ilvl="0" w:tplc="6E762A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31206"/>
    <w:multiLevelType w:val="hybridMultilevel"/>
    <w:tmpl w:val="34146404"/>
    <w:lvl w:ilvl="0" w:tplc="1040CD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67585"/>
    <w:multiLevelType w:val="hybridMultilevel"/>
    <w:tmpl w:val="6348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C7E95"/>
    <w:multiLevelType w:val="hybridMultilevel"/>
    <w:tmpl w:val="45F8D100"/>
    <w:lvl w:ilvl="0" w:tplc="ECD688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59D96"/>
    <w:multiLevelType w:val="hybridMultilevel"/>
    <w:tmpl w:val="FFFFFFFF"/>
    <w:lvl w:ilvl="0" w:tplc="FFFFFFFF">
      <w:start w:val="1"/>
      <w:numFmt w:val="bullet"/>
      <w:lvlText w:val="•"/>
      <w:lvlJc w:val="left"/>
    </w:lvl>
    <w:lvl w:ilvl="1" w:tplc="C7C840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1D12AE"/>
    <w:multiLevelType w:val="hybridMultilevel"/>
    <w:tmpl w:val="BD00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45DAA"/>
    <w:multiLevelType w:val="hybridMultilevel"/>
    <w:tmpl w:val="59D4905A"/>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05974"/>
    <w:multiLevelType w:val="hybridMultilevel"/>
    <w:tmpl w:val="EBE09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C21BF"/>
    <w:multiLevelType w:val="hybridMultilevel"/>
    <w:tmpl w:val="C28C021A"/>
    <w:lvl w:ilvl="0" w:tplc="05841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538C4"/>
    <w:multiLevelType w:val="hybridMultilevel"/>
    <w:tmpl w:val="FE8CF2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497F7E"/>
    <w:multiLevelType w:val="hybridMultilevel"/>
    <w:tmpl w:val="D49A9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255523">
    <w:abstractNumId w:val="7"/>
  </w:num>
  <w:num w:numId="2" w16cid:durableId="134876123">
    <w:abstractNumId w:val="4"/>
  </w:num>
  <w:num w:numId="3" w16cid:durableId="1900826230">
    <w:abstractNumId w:val="8"/>
  </w:num>
  <w:num w:numId="4" w16cid:durableId="765031582">
    <w:abstractNumId w:val="9"/>
  </w:num>
  <w:num w:numId="5" w16cid:durableId="1724792911">
    <w:abstractNumId w:val="12"/>
  </w:num>
  <w:num w:numId="6" w16cid:durableId="1609695460">
    <w:abstractNumId w:val="1"/>
  </w:num>
  <w:num w:numId="7" w16cid:durableId="964778995">
    <w:abstractNumId w:val="3"/>
  </w:num>
  <w:num w:numId="8" w16cid:durableId="1756241508">
    <w:abstractNumId w:val="5"/>
  </w:num>
  <w:num w:numId="9" w16cid:durableId="688684011">
    <w:abstractNumId w:val="10"/>
  </w:num>
  <w:num w:numId="10" w16cid:durableId="819273363">
    <w:abstractNumId w:val="11"/>
  </w:num>
  <w:num w:numId="11" w16cid:durableId="556622530">
    <w:abstractNumId w:val="0"/>
  </w:num>
  <w:num w:numId="12" w16cid:durableId="1154025097">
    <w:abstractNumId w:val="6"/>
  </w:num>
  <w:num w:numId="13" w16cid:durableId="2096589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84"/>
    <w:rsid w:val="000073C0"/>
    <w:rsid w:val="0001215A"/>
    <w:rsid w:val="00032EA5"/>
    <w:rsid w:val="00035817"/>
    <w:rsid w:val="00036D2C"/>
    <w:rsid w:val="0015514A"/>
    <w:rsid w:val="00157598"/>
    <w:rsid w:val="001A1AAA"/>
    <w:rsid w:val="001C60D9"/>
    <w:rsid w:val="00246A50"/>
    <w:rsid w:val="00270C17"/>
    <w:rsid w:val="002718B2"/>
    <w:rsid w:val="00272BBA"/>
    <w:rsid w:val="002E0C1A"/>
    <w:rsid w:val="002E4537"/>
    <w:rsid w:val="00314756"/>
    <w:rsid w:val="00327506"/>
    <w:rsid w:val="00332F40"/>
    <w:rsid w:val="00377388"/>
    <w:rsid w:val="00391C84"/>
    <w:rsid w:val="003A5674"/>
    <w:rsid w:val="003A5D48"/>
    <w:rsid w:val="003A6AC6"/>
    <w:rsid w:val="003B509A"/>
    <w:rsid w:val="00422103"/>
    <w:rsid w:val="00430A37"/>
    <w:rsid w:val="00432962"/>
    <w:rsid w:val="00484659"/>
    <w:rsid w:val="005061E4"/>
    <w:rsid w:val="00507826"/>
    <w:rsid w:val="005F3B51"/>
    <w:rsid w:val="00604260"/>
    <w:rsid w:val="00613971"/>
    <w:rsid w:val="00631FF9"/>
    <w:rsid w:val="00650E52"/>
    <w:rsid w:val="00655DBA"/>
    <w:rsid w:val="00661E52"/>
    <w:rsid w:val="00667AB5"/>
    <w:rsid w:val="006F178D"/>
    <w:rsid w:val="00700B1F"/>
    <w:rsid w:val="00713DBE"/>
    <w:rsid w:val="007410E6"/>
    <w:rsid w:val="00760BE4"/>
    <w:rsid w:val="00783784"/>
    <w:rsid w:val="007A522C"/>
    <w:rsid w:val="007C3FED"/>
    <w:rsid w:val="007C7C5D"/>
    <w:rsid w:val="007F2824"/>
    <w:rsid w:val="007F6AEF"/>
    <w:rsid w:val="008075FE"/>
    <w:rsid w:val="00847D5A"/>
    <w:rsid w:val="00892712"/>
    <w:rsid w:val="008A4C81"/>
    <w:rsid w:val="008C6846"/>
    <w:rsid w:val="008C6A7E"/>
    <w:rsid w:val="008E2783"/>
    <w:rsid w:val="008E751E"/>
    <w:rsid w:val="00911C22"/>
    <w:rsid w:val="009163FE"/>
    <w:rsid w:val="00965184"/>
    <w:rsid w:val="009667E0"/>
    <w:rsid w:val="009806AC"/>
    <w:rsid w:val="009A2A60"/>
    <w:rsid w:val="009D7C09"/>
    <w:rsid w:val="009E467D"/>
    <w:rsid w:val="00A14173"/>
    <w:rsid w:val="00A24A03"/>
    <w:rsid w:val="00A41477"/>
    <w:rsid w:val="00A60B3A"/>
    <w:rsid w:val="00AB72EC"/>
    <w:rsid w:val="00AF33EB"/>
    <w:rsid w:val="00B05D8B"/>
    <w:rsid w:val="00B10701"/>
    <w:rsid w:val="00B6591A"/>
    <w:rsid w:val="00B71603"/>
    <w:rsid w:val="00B91252"/>
    <w:rsid w:val="00BA5C25"/>
    <w:rsid w:val="00BE63AF"/>
    <w:rsid w:val="00C35E83"/>
    <w:rsid w:val="00C36F2D"/>
    <w:rsid w:val="00C45A3F"/>
    <w:rsid w:val="00C51753"/>
    <w:rsid w:val="00C97147"/>
    <w:rsid w:val="00CC0B9F"/>
    <w:rsid w:val="00D10D20"/>
    <w:rsid w:val="00D33807"/>
    <w:rsid w:val="00D3728A"/>
    <w:rsid w:val="00D44738"/>
    <w:rsid w:val="00D52E53"/>
    <w:rsid w:val="00DB35D2"/>
    <w:rsid w:val="00E10EF5"/>
    <w:rsid w:val="00E136E1"/>
    <w:rsid w:val="00E4677A"/>
    <w:rsid w:val="00E703B2"/>
    <w:rsid w:val="00EA111E"/>
    <w:rsid w:val="00EC6CB0"/>
    <w:rsid w:val="00ED330D"/>
    <w:rsid w:val="00EE4D21"/>
    <w:rsid w:val="00F04EFC"/>
    <w:rsid w:val="00F3282D"/>
    <w:rsid w:val="00F57B8F"/>
    <w:rsid w:val="00F96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AFB9"/>
  <w15:chartTrackingRefBased/>
  <w15:docId w15:val="{80A53090-94C5-48FD-B4F4-63B72D78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C84"/>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17"/>
  </w:style>
  <w:style w:type="paragraph" w:styleId="Footer">
    <w:name w:val="footer"/>
    <w:basedOn w:val="Normal"/>
    <w:link w:val="FooterChar"/>
    <w:uiPriority w:val="99"/>
    <w:unhideWhenUsed/>
    <w:rsid w:val="00035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17"/>
  </w:style>
  <w:style w:type="character" w:styleId="PlaceholderText">
    <w:name w:val="Placeholder Text"/>
    <w:basedOn w:val="DefaultParagraphFont"/>
    <w:uiPriority w:val="99"/>
    <w:semiHidden/>
    <w:rsid w:val="00035817"/>
    <w:rPr>
      <w:color w:val="808080"/>
    </w:rPr>
  </w:style>
  <w:style w:type="paragraph" w:styleId="Title">
    <w:name w:val="Title"/>
    <w:basedOn w:val="Normal"/>
    <w:next w:val="Normal"/>
    <w:link w:val="TitleChar"/>
    <w:uiPriority w:val="10"/>
    <w:qFormat/>
    <w:rsid w:val="00035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701"/>
    <w:pPr>
      <w:ind w:left="720"/>
      <w:contextualSpacing/>
    </w:pPr>
  </w:style>
  <w:style w:type="paragraph" w:styleId="Subtitle">
    <w:name w:val="Subtitle"/>
    <w:basedOn w:val="Normal"/>
    <w:next w:val="Normal"/>
    <w:link w:val="SubtitleChar"/>
    <w:uiPriority w:val="11"/>
    <w:qFormat/>
    <w:rsid w:val="00391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1C8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91C84"/>
    <w:rPr>
      <w:rFonts w:asciiTheme="majorHAnsi" w:eastAsiaTheme="majorEastAsia" w:hAnsiTheme="majorHAnsi" w:cstheme="majorBidi"/>
      <w:color w:val="2F5496" w:themeColor="accent1" w:themeShade="BF"/>
      <w:sz w:val="26"/>
      <w:szCs w:val="26"/>
      <w:lang w:val="en-CA"/>
    </w:rPr>
  </w:style>
  <w:style w:type="paragraph" w:customStyle="1" w:styleId="Default">
    <w:name w:val="Default"/>
    <w:rsid w:val="00A4147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bois\Documents\Custom%20Office%20Templates\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A4F612E2164EE8AC15627FE29B25DA"/>
        <w:category>
          <w:name w:val="General"/>
          <w:gallery w:val="placeholder"/>
        </w:category>
        <w:types>
          <w:type w:val="bbPlcHdr"/>
        </w:types>
        <w:behaviors>
          <w:behavior w:val="content"/>
        </w:behaviors>
        <w:guid w:val="{F0F521C2-F4FB-4F26-ACC0-0328EEC3FF35}"/>
      </w:docPartPr>
      <w:docPartBody>
        <w:p w:rsidR="00167D1F" w:rsidRDefault="000145AD">
          <w:pPr>
            <w:pStyle w:val="F7A4F612E2164EE8AC15627FE29B25DA"/>
          </w:pPr>
          <w:r w:rsidRPr="004B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1F"/>
    <w:rsid w:val="000145AD"/>
    <w:rsid w:val="00167D1F"/>
    <w:rsid w:val="0017791B"/>
    <w:rsid w:val="002D59ED"/>
    <w:rsid w:val="00656FC6"/>
    <w:rsid w:val="006A1717"/>
    <w:rsid w:val="00734906"/>
    <w:rsid w:val="007E0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A4F612E2164EE8AC15627FE29B25DA">
    <w:name w:val="F7A4F612E2164EE8AC15627FE29B2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B7688E31C1F04DA867ED2C7BFED062" ma:contentTypeVersion="15" ma:contentTypeDescription="Create a new document." ma:contentTypeScope="" ma:versionID="63bc3ddbb4652306a63e6b9300ee6f7a">
  <xsd:schema xmlns:xsd="http://www.w3.org/2001/XMLSchema" xmlns:xs="http://www.w3.org/2001/XMLSchema" xmlns:p="http://schemas.microsoft.com/office/2006/metadata/properties" xmlns:ns2="2b8a0749-9753-45bd-a076-8f0fa9a8c08d" xmlns:ns3="f660c3cd-82b3-4206-9816-c940742e5ade" targetNamespace="http://schemas.microsoft.com/office/2006/metadata/properties" ma:root="true" ma:fieldsID="1a7d8ec4c7a3566f9aea12b1f8f1bb5c" ns2:_="" ns3:_="">
    <xsd:import namespace="2b8a0749-9753-45bd-a076-8f0fa9a8c08d"/>
    <xsd:import namespace="f660c3cd-82b3-4206-9816-c940742e5a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a0749-9753-45bd-a076-8f0fa9a8c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b896fa-f975-4241-972e-2e922d8f57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0c3cd-82b3-4206-9816-c940742e5a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5d4643-5012-4fc4-a6ae-834fe0fa09f4}" ma:internalName="TaxCatchAll" ma:showField="CatchAllData" ma:web="f660c3cd-82b3-4206-9816-c940742e5a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C1FCE0-3630-4983-A044-1901EE444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a0749-9753-45bd-a076-8f0fa9a8c08d"/>
    <ds:schemaRef ds:uri="f660c3cd-82b3-4206-9816-c940742e5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FCAA0-AC75-4685-B50C-2370C67322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Assignment Template</Template>
  <TotalTime>165</TotalTime>
  <Pages>6</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toasterbuilder@gmail.com</cp:lastModifiedBy>
  <cp:revision>27</cp:revision>
  <cp:lastPrinted>2022-11-01T19:51:00Z</cp:lastPrinted>
  <dcterms:created xsi:type="dcterms:W3CDTF">2023-10-28T23:50:00Z</dcterms:created>
  <dcterms:modified xsi:type="dcterms:W3CDTF">2023-10-30T15:55:00Z</dcterms:modified>
</cp:coreProperties>
</file>